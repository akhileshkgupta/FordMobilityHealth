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1" w:rsidRPr="00610CE4" w:rsidRDefault="00490271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4B0256" w:rsidRPr="00610CE4" w:rsidTr="00897AC7">
        <w:tc>
          <w:tcPr>
            <w:tcW w:w="9513" w:type="dxa"/>
            <w:shd w:val="clear" w:color="auto" w:fill="008080"/>
          </w:tcPr>
          <w:p w:rsidR="004B0256" w:rsidRPr="00610CE4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:rsidRPr="00610CE4" w:rsidTr="00897AC7">
        <w:tc>
          <w:tcPr>
            <w:tcW w:w="9513" w:type="dxa"/>
            <w:shd w:val="clear" w:color="auto" w:fill="auto"/>
          </w:tcPr>
          <w:p w:rsidR="003E4DEC" w:rsidRDefault="003E4DEC" w:rsidP="008002B0">
            <w:pPr>
              <w:rPr>
                <w:rFonts w:ascii="Verdana" w:hAnsi="Verdana"/>
                <w:szCs w:val="20"/>
              </w:rPr>
            </w:pPr>
          </w:p>
          <w:p w:rsidR="00BE04FE" w:rsidRDefault="008002B0" w:rsidP="008002B0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Call the KooKoo Phone Numbers</w:t>
            </w:r>
          </w:p>
          <w:p w:rsidR="008002B0" w:rsidRDefault="008002B0" w:rsidP="008002B0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Provide the appropriate inputs</w:t>
            </w:r>
          </w:p>
          <w:p w:rsidR="008002B0" w:rsidRPr="00610CE4" w:rsidRDefault="008002B0" w:rsidP="008002B0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Receive Audio response in different languages</w:t>
            </w:r>
          </w:p>
        </w:tc>
      </w:tr>
    </w:tbl>
    <w:p w:rsidR="004B0256" w:rsidRPr="00610CE4" w:rsidRDefault="004B0256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501C4C" w:rsidRPr="00610CE4" w:rsidTr="00897AC7">
        <w:tc>
          <w:tcPr>
            <w:tcW w:w="9513" w:type="dxa"/>
            <w:shd w:val="clear" w:color="auto" w:fill="008080"/>
          </w:tcPr>
          <w:p w:rsidR="00501C4C" w:rsidRPr="00610CE4" w:rsidRDefault="00F6761B" w:rsidP="00D2325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  <w:r w:rsidR="006F3B8D">
              <w:rPr>
                <w:rFonts w:ascii="Verdana" w:hAnsi="Verdana"/>
                <w:b/>
                <w:color w:val="FFFFFF"/>
                <w:szCs w:val="20"/>
              </w:rPr>
              <w:t>s</w:t>
            </w:r>
          </w:p>
        </w:tc>
      </w:tr>
      <w:tr w:rsidR="00501C4C" w:rsidRPr="00610CE4" w:rsidTr="00897AC7">
        <w:tc>
          <w:tcPr>
            <w:tcW w:w="9513" w:type="dxa"/>
            <w:shd w:val="clear" w:color="auto" w:fill="auto"/>
          </w:tcPr>
          <w:p w:rsidR="00501C4C" w:rsidRPr="00610CE4" w:rsidRDefault="00501C4C" w:rsidP="00D2325B">
            <w:pPr>
              <w:rPr>
                <w:rFonts w:ascii="Verdana" w:hAnsi="Verdana"/>
                <w:szCs w:val="20"/>
              </w:rPr>
            </w:pPr>
          </w:p>
          <w:p w:rsidR="00F6761B" w:rsidRPr="00610CE4" w:rsidRDefault="006F3B8D" w:rsidP="00D2325B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KookooIVR Integration with </w:t>
            </w:r>
            <w:r w:rsidR="00865657">
              <w:rPr>
                <w:rFonts w:ascii="Verdana" w:hAnsi="Verdana"/>
                <w:szCs w:val="20"/>
              </w:rPr>
              <w:t>Motech</w:t>
            </w:r>
            <w:bookmarkStart w:id="0" w:name="_GoBack"/>
            <w:bookmarkEnd w:id="0"/>
            <w:r>
              <w:rPr>
                <w:rFonts w:ascii="Verdana" w:hAnsi="Verdana"/>
                <w:szCs w:val="20"/>
              </w:rPr>
              <w:t xml:space="preserve"> Multi-Language support</w:t>
            </w:r>
          </w:p>
          <w:p w:rsidR="00D059EC" w:rsidRPr="00610CE4" w:rsidRDefault="00D059EC" w:rsidP="00D2325B">
            <w:pPr>
              <w:rPr>
                <w:rFonts w:ascii="Verdana" w:hAnsi="Verdana"/>
                <w:szCs w:val="20"/>
              </w:rPr>
            </w:pP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:rsidRPr="00610CE4" w:rsidTr="00897AC7">
        <w:tc>
          <w:tcPr>
            <w:tcW w:w="9513" w:type="dxa"/>
            <w:shd w:val="clear" w:color="auto" w:fill="auto"/>
          </w:tcPr>
          <w:p w:rsidR="00A33784" w:rsidRDefault="008002B0" w:rsidP="00D059EC">
            <w:pPr>
              <w:spacing w:before="60" w:after="160"/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Input to be entered from Phone’s keypad during the Phone Call</w:t>
            </w:r>
          </w:p>
          <w:p w:rsidR="008002B0" w:rsidRPr="00610CE4" w:rsidRDefault="008002B0" w:rsidP="00D059EC">
            <w:pPr>
              <w:spacing w:before="60" w:after="16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US"/>
              </w:rPr>
              <w:t>Can be any Number as said during the Phone call</w:t>
            </w: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D940F7" w:rsidRPr="00610CE4" w:rsidTr="00897AC7">
        <w:tc>
          <w:tcPr>
            <w:tcW w:w="9513" w:type="dxa"/>
            <w:shd w:val="clear" w:color="auto" w:fill="008080"/>
          </w:tcPr>
          <w:p w:rsidR="00D940F7" w:rsidRPr="00610CE4" w:rsidRDefault="004005A2" w:rsidP="00D730C3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D940F7" w:rsidRPr="00610CE4" w:rsidTr="00897AC7">
        <w:tc>
          <w:tcPr>
            <w:tcW w:w="9513" w:type="dxa"/>
            <w:shd w:val="clear" w:color="auto" w:fill="auto"/>
          </w:tcPr>
          <w:p w:rsidR="003E4DEC" w:rsidRDefault="003E4DEC" w:rsidP="00BE04FE">
            <w:pPr>
              <w:rPr>
                <w:rFonts w:ascii="Verdana" w:hAnsi="Verdana"/>
                <w:szCs w:val="20"/>
              </w:rPr>
            </w:pPr>
          </w:p>
          <w:p w:rsidR="00BE04FE" w:rsidRDefault="008002B0" w:rsidP="00BE04FE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An account should be there with KooKoo.</w:t>
            </w:r>
          </w:p>
          <w:p w:rsidR="008002B0" w:rsidRDefault="008002B0" w:rsidP="00BE04FE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The account need to be mapped with the URL of the deployed application.</w:t>
            </w:r>
          </w:p>
          <w:p w:rsidR="008002B0" w:rsidRPr="00610CE4" w:rsidRDefault="008002B0" w:rsidP="00BE04FE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The application need to be deployed on a public server only.</w:t>
            </w:r>
          </w:p>
          <w:p w:rsidR="00D940F7" w:rsidRPr="00610CE4" w:rsidRDefault="00D940F7" w:rsidP="00D730C3">
            <w:pPr>
              <w:rPr>
                <w:rFonts w:ascii="Verdana" w:hAnsi="Verdana"/>
                <w:szCs w:val="20"/>
              </w:rPr>
            </w:pPr>
          </w:p>
        </w:tc>
      </w:tr>
    </w:tbl>
    <w:p w:rsidR="00D940F7" w:rsidRDefault="00D940F7" w:rsidP="00D2325B">
      <w:pPr>
        <w:rPr>
          <w:rFonts w:ascii="Verdana" w:hAnsi="Verdana"/>
          <w:szCs w:val="20"/>
        </w:rPr>
      </w:pPr>
    </w:p>
    <w:p w:rsidR="009C1C23" w:rsidRDefault="006F3B8D" w:rsidP="009C1C23">
      <w:pPr>
        <w:rPr>
          <w:rFonts w:ascii="Verdana" w:hAnsi="Verdana"/>
          <w:b/>
          <w:szCs w:val="20"/>
        </w:rPr>
      </w:pPr>
      <w:r w:rsidRPr="006F3B8D">
        <w:rPr>
          <w:rFonts w:ascii="Verdana" w:hAnsi="Verdana"/>
          <w:b/>
          <w:szCs w:val="20"/>
          <w:highlight w:val="cyan"/>
        </w:rPr>
        <w:t>Above criteria and status is common for all the test cases executed below.</w:t>
      </w:r>
    </w:p>
    <w:p w:rsidR="006F3B8D" w:rsidRPr="006F3B8D" w:rsidRDefault="006F3B8D" w:rsidP="009C1C23">
      <w:pPr>
        <w:rPr>
          <w:rFonts w:ascii="Verdana" w:hAnsi="Verdana"/>
          <w:b/>
          <w:szCs w:val="20"/>
        </w:rPr>
      </w:pPr>
    </w:p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9C1C23" w:rsidRPr="00610CE4" w:rsidTr="00EB5E49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TC1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Shiv Prakash Singh</w:t>
            </w:r>
          </w:p>
        </w:tc>
      </w:tr>
      <w:tr w:rsidR="009C1C23" w:rsidRPr="00610CE4" w:rsidTr="00EB5E49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Testing KookooIVR app for English language support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9C1C23" w:rsidRPr="00610CE4" w:rsidRDefault="009C1C23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:rsidRPr="00610CE4" w:rsidTr="00897AC7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65"/>
              <w:gridCol w:w="2994"/>
            </w:tblGrid>
            <w:tr w:rsidR="00FB3C2C" w:rsidRPr="00610CE4" w:rsidTr="00B56684">
              <w:tc>
                <w:tcPr>
                  <w:tcW w:w="996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65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94" w:type="dxa"/>
                  <w:shd w:val="clear" w:color="auto" w:fill="E5E8F9"/>
                </w:tcPr>
                <w:p w:rsidR="00FB3C2C" w:rsidRPr="00610CE4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FB3C2C" w:rsidRPr="00610CE4" w:rsidTr="00B56684">
              <w:tc>
                <w:tcPr>
                  <w:tcW w:w="996" w:type="dxa"/>
                  <w:shd w:val="clear" w:color="auto" w:fill="auto"/>
                </w:tcPr>
                <w:p w:rsidR="00FB3C2C" w:rsidRPr="00610CE4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FB3C2C" w:rsidRPr="00610CE4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FB3C2C" w:rsidRPr="00610CE4" w:rsidRDefault="00B56684" w:rsidP="00C80F1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Call the KooKoo phone number</w:t>
                  </w:r>
                  <w:r w:rsidR="00203709">
                    <w:rPr>
                      <w:rFonts w:ascii="Verdana" w:hAnsi="Verdana" w:cs="Arial"/>
                      <w:szCs w:val="20"/>
                    </w:rPr>
                    <w:t xml:space="preserve"> (011-39411020)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FB3C2C" w:rsidRPr="00610CE4" w:rsidRDefault="00B56684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KooKoo </w:t>
                  </w:r>
                  <w:r w:rsidR="00D24C74">
                    <w:rPr>
                      <w:rFonts w:ascii="Verdana" w:hAnsi="Verdana"/>
                      <w:szCs w:val="20"/>
                    </w:rPr>
                    <w:t>should</w:t>
                  </w:r>
                  <w:r>
                    <w:rPr>
                      <w:rFonts w:ascii="Verdana" w:hAnsi="Verdana"/>
                      <w:szCs w:val="20"/>
                    </w:rPr>
                    <w:t xml:space="preserve"> ask for the PIN for your application.</w:t>
                  </w:r>
                </w:p>
              </w:tc>
            </w:tr>
            <w:tr w:rsidR="00D32705" w:rsidRPr="00610CE4" w:rsidTr="00B56684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D32705" w:rsidRPr="00610CE4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32705" w:rsidRPr="00610CE4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D32705" w:rsidRPr="00610CE4" w:rsidRDefault="00B56684" w:rsidP="00C80F1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Enter the PIN for your application</w:t>
                  </w:r>
                  <w:r w:rsidR="009C1C23">
                    <w:rPr>
                      <w:rFonts w:ascii="Verdana" w:hAnsi="Verdana"/>
                      <w:szCs w:val="20"/>
                    </w:rPr>
                    <w:t xml:space="preserve"> (3281)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D32705" w:rsidRPr="00610CE4" w:rsidRDefault="00D24C74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</w:t>
                  </w:r>
                  <w:r w:rsidR="00B56684">
                    <w:rPr>
                      <w:rFonts w:ascii="Verdana" w:hAnsi="Verdana"/>
                      <w:szCs w:val="20"/>
                    </w:rPr>
                    <w:t xml:space="preserve"> ask </w:t>
                  </w:r>
                  <w:r w:rsidR="009C1C23">
                    <w:rPr>
                      <w:rFonts w:ascii="Verdana" w:hAnsi="Verdana"/>
                      <w:szCs w:val="20"/>
                    </w:rPr>
                    <w:t>to select the desired language by saying “</w:t>
                  </w:r>
                  <w:r w:rsidR="009C1C23" w:rsidRPr="00E70ED8">
                    <w:rPr>
                      <w:rFonts w:ascii="Verdana" w:hAnsi="Verdana"/>
                      <w:szCs w:val="20"/>
                    </w:rPr>
                    <w:t>Welcome. Please Press 1 for English, Press 2 for Hindi, Press 3 for Tamil.</w:t>
                  </w:r>
                  <w:r w:rsidR="009C1C23"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B56684" w:rsidRPr="00610CE4" w:rsidTr="00B56684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B56684" w:rsidRPr="00610CE4" w:rsidRDefault="00B56684" w:rsidP="00B5668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B56684" w:rsidRPr="00610CE4" w:rsidRDefault="00B56684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Select the desired language</w:t>
                  </w:r>
                  <w:r w:rsidR="00D24C74">
                    <w:rPr>
                      <w:rFonts w:ascii="Verdana" w:hAnsi="Verdana"/>
                      <w:szCs w:val="20"/>
                    </w:rPr>
                    <w:t xml:space="preserve"> (Press 1 for English, Press 2 for </w:t>
                  </w:r>
                  <w:r w:rsidR="00865657">
                    <w:rPr>
                      <w:rFonts w:ascii="Verdana" w:hAnsi="Verdana"/>
                      <w:szCs w:val="20"/>
                    </w:rPr>
                    <w:t>Hindi and</w:t>
                  </w:r>
                  <w:r w:rsidR="00C41B51">
                    <w:rPr>
                      <w:rFonts w:ascii="Verdana" w:hAnsi="Verdana"/>
                      <w:szCs w:val="20"/>
                    </w:rPr>
                    <w:t xml:space="preserve"> Press</w:t>
                  </w:r>
                  <w:r w:rsidR="00D24C74">
                    <w:rPr>
                      <w:rFonts w:ascii="Verdana" w:hAnsi="Verdana"/>
                      <w:szCs w:val="20"/>
                    </w:rPr>
                    <w:t xml:space="preserve"> 3 for Tamil)</w:t>
                  </w:r>
                  <w:r w:rsidR="00C41B51">
                    <w:rPr>
                      <w:rFonts w:ascii="Verdana" w:hAnsi="Verdana"/>
                      <w:szCs w:val="20"/>
                    </w:rPr>
                    <w:t xml:space="preserve">.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 w:rsidR="009C1C23">
                    <w:rPr>
                      <w:rFonts w:ascii="Verdana" w:hAnsi="Verdana"/>
                      <w:szCs w:val="20"/>
                    </w:rPr>
                    <w:t xml:space="preserve"> 1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C41B51" w:rsidRPr="00C41B51" w:rsidRDefault="009C1C23" w:rsidP="00B5668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KooKoo should play </w:t>
                  </w:r>
                  <w:r w:rsidR="00C41B51" w:rsidRPr="00C41B51">
                    <w:rPr>
                      <w:rFonts w:ascii="Verdana" w:hAnsi="Verdana"/>
                      <w:szCs w:val="20"/>
                    </w:rPr>
                    <w:t>“</w:t>
                  </w:r>
                  <w:r w:rsidR="00C41B51" w:rsidRPr="00C41B51">
                    <w:rPr>
                      <w:rFonts w:ascii="Verdana" w:hAnsi="Verdana" w:cs="Consolas"/>
                      <w:szCs w:val="20"/>
                      <w:lang w:val="en-US"/>
                    </w:rPr>
                    <w:t>Press 1 for Appointments, Press 2 for Pill Reminder, Press 3 for Symptoms Reporting, Press 4 for Health Tips</w:t>
                  </w:r>
                  <w:r w:rsidR="00C41B51" w:rsidRPr="00C41B51"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B56684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Select the desired ta</w:t>
                  </w:r>
                  <w:r w:rsidR="006F3B8D">
                    <w:rPr>
                      <w:rFonts w:ascii="Verdana" w:hAnsi="Verdana"/>
                      <w:szCs w:val="20"/>
                    </w:rPr>
                    <w:t xml:space="preserve">sk whose audio you want to </w:t>
                  </w:r>
                  <w:r w:rsidR="00865657">
                    <w:rPr>
                      <w:rFonts w:ascii="Verdana" w:hAnsi="Verdana"/>
                      <w:szCs w:val="20"/>
                    </w:rPr>
                    <w:t>hear. Press</w:t>
                  </w:r>
                  <w:r>
                    <w:rPr>
                      <w:rFonts w:ascii="Verdana" w:hAnsi="Verdana"/>
                      <w:szCs w:val="20"/>
                    </w:rPr>
                    <w:t xml:space="preserve"> 2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English audio file for Pill Reminder should be played</w:t>
                  </w:r>
                </w:p>
              </w:tc>
            </w:tr>
          </w:tbl>
          <w:p w:rsidR="00FB3C2C" w:rsidRPr="00610CE4" w:rsidRDefault="00FB3C2C" w:rsidP="00C80F19">
            <w:pPr>
              <w:rPr>
                <w:rFonts w:ascii="Verdana" w:hAnsi="Verdana"/>
                <w:szCs w:val="20"/>
              </w:rPr>
            </w:pPr>
          </w:p>
        </w:tc>
      </w:tr>
      <w:tr w:rsidR="00FB3C2C" w:rsidRPr="00610CE4" w:rsidTr="00897AC7">
        <w:tc>
          <w:tcPr>
            <w:tcW w:w="9513" w:type="dxa"/>
            <w:shd w:val="clear" w:color="auto" w:fill="008080"/>
          </w:tcPr>
          <w:p w:rsidR="00FB3C2C" w:rsidRPr="00610CE4" w:rsidRDefault="00D940F7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 xml:space="preserve"> Outcome</w:t>
            </w:r>
          </w:p>
        </w:tc>
      </w:tr>
      <w:tr w:rsidR="00FB3C2C" w:rsidRPr="00610CE4" w:rsidTr="00897AC7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D940F7" w:rsidRPr="00610CE4" w:rsidTr="006F3B8D">
              <w:trPr>
                <w:trHeight w:val="406"/>
              </w:trPr>
              <w:tc>
                <w:tcPr>
                  <w:tcW w:w="996" w:type="dxa"/>
                  <w:shd w:val="clear" w:color="auto" w:fill="auto"/>
                </w:tcPr>
                <w:p w:rsidR="00D940F7" w:rsidRPr="00610CE4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610CE4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610CE4" w:rsidRDefault="00E70ED8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</w:rPr>
                    <w:t>KooKoo asks you to enter the PIN for your application.</w:t>
                  </w:r>
                </w:p>
              </w:tc>
            </w:tr>
            <w:tr w:rsidR="00D940F7" w:rsidRPr="00610CE4" w:rsidTr="00247DE1">
              <w:tc>
                <w:tcPr>
                  <w:tcW w:w="996" w:type="dxa"/>
                  <w:shd w:val="clear" w:color="auto" w:fill="auto"/>
                </w:tcPr>
                <w:p w:rsidR="00D940F7" w:rsidRPr="00610CE4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610CE4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E70ED8" w:rsidRDefault="009C1C23" w:rsidP="003311BB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KooKoo plays</w:t>
                  </w:r>
                  <w:r w:rsidR="00E70ED8" w:rsidRPr="00E70ED8">
                    <w:rPr>
                      <w:rFonts w:ascii="Verdana" w:hAnsi="Verdana"/>
                      <w:sz w:val="20"/>
                      <w:szCs w:val="20"/>
                    </w:rPr>
                    <w:t xml:space="preserve"> “Welcome. Please Press 1 for English, Press 2 for Hindi, Press 3 for Tamil.”</w:t>
                  </w:r>
                </w:p>
              </w:tc>
            </w:tr>
            <w:tr w:rsidR="003311BB" w:rsidRPr="00610CE4" w:rsidTr="00247DE1">
              <w:tc>
                <w:tcPr>
                  <w:tcW w:w="996" w:type="dxa"/>
                  <w:shd w:val="clear" w:color="auto" w:fill="auto"/>
                </w:tcPr>
                <w:p w:rsidR="003311BB" w:rsidRPr="00610CE4" w:rsidRDefault="003311BB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3311BB" w:rsidRPr="00E70ED8" w:rsidRDefault="009C1C23" w:rsidP="009C1C23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="00E70ED8" w:rsidRPr="00E70ED8">
                    <w:rPr>
                      <w:rFonts w:ascii="Verdana" w:hAnsi="Verdana"/>
                    </w:rPr>
                    <w:t xml:space="preserve">“Thank You. Please Press 1 for Appointments, Press 2 for Pill </w:t>
                  </w:r>
                  <w:r w:rsidR="00E70ED8" w:rsidRPr="00E70ED8">
                    <w:rPr>
                      <w:rFonts w:ascii="Verdana" w:hAnsi="Verdana"/>
                    </w:rPr>
                    <w:lastRenderedPageBreak/>
                    <w:t>Reminder, Press 3 for Symptoms Reporting, Press 4 for Health Tips.”</w:t>
                  </w:r>
                </w:p>
              </w:tc>
            </w:tr>
            <w:tr w:rsidR="009C1C23" w:rsidRPr="00610CE4" w:rsidTr="00247DE1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lastRenderedPageBreak/>
                    <w:t>TC1.04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English audio file for Pill Reminder is played</w:t>
                  </w:r>
                </w:p>
              </w:tc>
            </w:tr>
          </w:tbl>
          <w:p w:rsidR="00FB3C2C" w:rsidRPr="00610CE4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  <w:p w:rsidR="00FB3C2C" w:rsidRPr="00610CE4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B32363" w:rsidRDefault="00B32363" w:rsidP="00D2325B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9C1C23" w:rsidRPr="00610CE4" w:rsidTr="00EB5E49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TC2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Shiv Prakash Singh</w:t>
            </w:r>
          </w:p>
        </w:tc>
      </w:tr>
      <w:tr w:rsidR="009C1C23" w:rsidRPr="00610CE4" w:rsidTr="00EB5E49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9C1C23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Testing KookooIVR app for Hindi language support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9C1C23" w:rsidRPr="00610CE4" w:rsidTr="00EB5E49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65"/>
              <w:gridCol w:w="2994"/>
            </w:tblGrid>
            <w:tr w:rsidR="009C1C23" w:rsidRPr="00610CE4" w:rsidTr="00EB5E49">
              <w:tc>
                <w:tcPr>
                  <w:tcW w:w="996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65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94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Call the KooKoo phone number (011-39411020)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for the PIN for your application.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Enter the PIN for your application (3281)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to select the desired language by saying “</w:t>
                  </w:r>
                  <w:r w:rsidRPr="00E70ED8">
                    <w:rPr>
                      <w:rFonts w:ascii="Verdana" w:hAnsi="Verdana"/>
                      <w:szCs w:val="20"/>
                    </w:rPr>
                    <w:t>Welcome. Please Press 1 for English, Press 2 for Hindi, Press 3 for Tamil.</w:t>
                  </w:r>
                  <w:r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language (Press 1 for English, Press 2 for </w:t>
                  </w:r>
                  <w:r w:rsidR="00865657">
                    <w:rPr>
                      <w:rFonts w:ascii="Verdana" w:hAnsi="Verdana"/>
                      <w:szCs w:val="20"/>
                    </w:rPr>
                    <w:t>Hindi</w:t>
                  </w:r>
                  <w:r>
                    <w:rPr>
                      <w:rFonts w:ascii="Verdana" w:hAnsi="Verdana"/>
                      <w:szCs w:val="20"/>
                    </w:rPr>
                    <w:t xml:space="preserve"> and Press 3 for Tamil).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>
                    <w:rPr>
                      <w:rFonts w:ascii="Verdana" w:hAnsi="Verdana"/>
                      <w:szCs w:val="20"/>
                    </w:rPr>
                    <w:t xml:space="preserve"> 2.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C41B51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KooKoo should play </w:t>
                  </w:r>
                  <w:r w:rsidRPr="00C41B51">
                    <w:rPr>
                      <w:rFonts w:ascii="Verdana" w:hAnsi="Verdana"/>
                      <w:szCs w:val="20"/>
                    </w:rPr>
                    <w:t>“</w:t>
                  </w:r>
                  <w:r w:rsidRPr="00C41B51">
                    <w:rPr>
                      <w:rFonts w:ascii="Verdana" w:hAnsi="Verdana" w:cs="Consolas"/>
                      <w:szCs w:val="20"/>
                      <w:lang w:val="en-US"/>
                    </w:rPr>
                    <w:t>Press 1 for Appointments, Press 2 for Pill Reminder, Press 3 for Symptoms Reporting, Press 4 for Health Tips</w:t>
                  </w:r>
                  <w:r w:rsidRPr="00C41B51"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task whose audio you want to </w:t>
                  </w:r>
                  <w:r w:rsidR="00865657">
                    <w:rPr>
                      <w:rFonts w:ascii="Verdana" w:hAnsi="Verdana"/>
                      <w:szCs w:val="20"/>
                    </w:rPr>
                    <w:t>hear. Press</w:t>
                  </w:r>
                  <w:r>
                    <w:rPr>
                      <w:rFonts w:ascii="Verdana" w:hAnsi="Verdana"/>
                      <w:szCs w:val="20"/>
                    </w:rPr>
                    <w:t xml:space="preserve"> 3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Hindi audio file for Symptoms Reporting should be played</w:t>
                  </w:r>
                </w:p>
              </w:tc>
            </w:tr>
          </w:tbl>
          <w:p w:rsidR="009C1C23" w:rsidRDefault="009C1C23" w:rsidP="00EB5E49">
            <w:pPr>
              <w:rPr>
                <w:rFonts w:ascii="Verdana" w:hAnsi="Verdana"/>
                <w:szCs w:val="20"/>
              </w:rPr>
            </w:pPr>
          </w:p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</w:p>
        </w:tc>
      </w:tr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9C1C23" w:rsidRPr="00610CE4" w:rsidTr="00EB5E49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</w:rPr>
                    <w:t>KooKoo asks you to enter the PIN for your application.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KooKoo plays</w:t>
                  </w:r>
                  <w:r w:rsidRPr="00E70ED8">
                    <w:rPr>
                      <w:rFonts w:ascii="Verdana" w:hAnsi="Verdana"/>
                      <w:sz w:val="20"/>
                      <w:szCs w:val="20"/>
                    </w:rPr>
                    <w:t xml:space="preserve"> “Welcome. Please Press 1 for English, Press 2 for Hindi, Press 3 for Tamil.”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Pr="00E70ED8">
                    <w:rPr>
                      <w:rFonts w:ascii="Verdana" w:hAnsi="Verdana"/>
                    </w:rPr>
                    <w:t>“Thank You. Please Press 1 for Appointments, Press 2 for Pill Reminder, Press 3 for Symptoms Reporting, Press 4 for Health Tips.”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TC2.04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Hindi audio file for Symptoms Reporting is played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Default="009C1C23" w:rsidP="009C1C23">
      <w:pPr>
        <w:rPr>
          <w:rFonts w:ascii="Verdana" w:hAnsi="Verdana"/>
          <w:szCs w:val="20"/>
        </w:rPr>
      </w:pPr>
    </w:p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9C1C23" w:rsidRPr="00610CE4" w:rsidTr="00EB5E49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TC3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Shiv Prakash Singh</w:t>
            </w:r>
          </w:p>
        </w:tc>
      </w:tr>
      <w:tr w:rsidR="009C1C23" w:rsidRPr="00610CE4" w:rsidTr="00EB5E49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9C1C23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Testing KookooIVR app for Tamil language support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9C1C23" w:rsidRPr="00610CE4" w:rsidTr="00EB5E49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65"/>
              <w:gridCol w:w="2994"/>
            </w:tblGrid>
            <w:tr w:rsidR="009C1C23" w:rsidRPr="00610CE4" w:rsidTr="00EB5E49">
              <w:tc>
                <w:tcPr>
                  <w:tcW w:w="996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65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94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Call the KooKoo phone number (011-39411020)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for the PIN for your application.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Enter the PIN for your application (3281)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to select the desired language by saying “</w:t>
                  </w:r>
                  <w:r w:rsidRPr="00E70ED8">
                    <w:rPr>
                      <w:rFonts w:ascii="Verdana" w:hAnsi="Verdana"/>
                      <w:szCs w:val="20"/>
                    </w:rPr>
                    <w:t>Welcome. Please Press 1 for English, Press 2 for Hindi, Press 3 for Tamil.</w:t>
                  </w:r>
                  <w:r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language (Press 1 for English, Press 2 for </w:t>
                  </w:r>
                  <w:r w:rsidR="00865657">
                    <w:rPr>
                      <w:rFonts w:ascii="Verdana" w:hAnsi="Verdana"/>
                      <w:szCs w:val="20"/>
                    </w:rPr>
                    <w:t>Hindi</w:t>
                  </w:r>
                  <w:r>
                    <w:rPr>
                      <w:rFonts w:ascii="Verdana" w:hAnsi="Verdana"/>
                      <w:szCs w:val="20"/>
                    </w:rPr>
                    <w:t xml:space="preserve"> and Press 3 for Tamil).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>
                    <w:rPr>
                      <w:rFonts w:ascii="Verdana" w:hAnsi="Verdana"/>
                      <w:szCs w:val="20"/>
                    </w:rPr>
                    <w:t>3.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C41B51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KooKoo should play </w:t>
                  </w:r>
                  <w:r w:rsidRPr="00C41B51">
                    <w:rPr>
                      <w:rFonts w:ascii="Verdana" w:hAnsi="Verdana"/>
                      <w:szCs w:val="20"/>
                    </w:rPr>
                    <w:t>“</w:t>
                  </w:r>
                  <w:r w:rsidRPr="00C41B51">
                    <w:rPr>
                      <w:rFonts w:ascii="Verdana" w:hAnsi="Verdana" w:cs="Consolas"/>
                      <w:szCs w:val="20"/>
                      <w:lang w:val="en-US"/>
                    </w:rPr>
                    <w:t>Press 1 for Appointments, Press 2 for Pill Reminder, Press 3 for Symptoms Reporting, Press 4 for Health Tips</w:t>
                  </w:r>
                  <w:r w:rsidRPr="00C41B51"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task whose audio you want to hear,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>
                    <w:rPr>
                      <w:rFonts w:ascii="Verdana" w:hAnsi="Verdana"/>
                      <w:szCs w:val="20"/>
                    </w:rPr>
                    <w:t xml:space="preserve"> 4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9C1C23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Tamil audio file for Health Tips should be played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</w:p>
        </w:tc>
      </w:tr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9C1C23" w:rsidRPr="00610CE4" w:rsidTr="00EB5E49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</w:rPr>
                    <w:t>KooKoo asks you to enter the PIN for your application.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KooKoo plays</w:t>
                  </w:r>
                  <w:r w:rsidRPr="00E70ED8">
                    <w:rPr>
                      <w:rFonts w:ascii="Verdana" w:hAnsi="Verdana"/>
                      <w:sz w:val="20"/>
                      <w:szCs w:val="20"/>
                    </w:rPr>
                    <w:t xml:space="preserve"> “Welcome. Please Press 1 for English, Press 2 for Hindi, Press 3 for Tamil.”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Pr="00E70ED8">
                    <w:rPr>
                      <w:rFonts w:ascii="Verdana" w:hAnsi="Verdana"/>
                    </w:rPr>
                    <w:t>“Thank You. Please Press 1 for Appointments, Press 2 for Pill Reminder, Press 3 for Symptoms Reporting, Press 4 for Health Tips.”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TC3.04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Tamil audio file for Health Tips is played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9C1C23" w:rsidRDefault="009C1C23" w:rsidP="009C1C23">
      <w:pPr>
        <w:rPr>
          <w:rFonts w:ascii="Verdana" w:hAnsi="Verdana"/>
          <w:szCs w:val="20"/>
        </w:rPr>
      </w:pPr>
    </w:p>
    <w:p w:rsidR="004E4F62" w:rsidRPr="00610CE4" w:rsidRDefault="004E4F62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9C1C23" w:rsidRPr="00610CE4" w:rsidTr="00EB5E49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TC4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Shiv Prakash Singh</w:t>
            </w:r>
          </w:p>
        </w:tc>
      </w:tr>
      <w:tr w:rsidR="009C1C23" w:rsidRPr="00610CE4" w:rsidTr="00EB5E49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BF6170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Testing KookooIVR app for </w:t>
            </w:r>
            <w:r w:rsidR="00BF6170">
              <w:rPr>
                <w:rFonts w:ascii="Verdana" w:hAnsi="Verdana"/>
                <w:szCs w:val="20"/>
              </w:rPr>
              <w:t>Incorrect Input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9C1C23" w:rsidRPr="00610CE4" w:rsidTr="00EB5E49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65"/>
              <w:gridCol w:w="2994"/>
            </w:tblGrid>
            <w:tr w:rsidR="009C1C23" w:rsidRPr="00610CE4" w:rsidTr="00EB5E49">
              <w:tc>
                <w:tcPr>
                  <w:tcW w:w="996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65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94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6D3604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Call the KooKoo phone number (011-39411020)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for the PIN for your application.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6D3604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Enter the PIN for your application (3281)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to select the desired language by saying “</w:t>
                  </w:r>
                  <w:r w:rsidRPr="00E70ED8">
                    <w:rPr>
                      <w:rFonts w:ascii="Verdana" w:hAnsi="Verdana"/>
                      <w:szCs w:val="20"/>
                    </w:rPr>
                    <w:t>Welcome. Please Press 1 for English, Press 2 for Hindi, Press 3 for Tamil.</w:t>
                  </w:r>
                  <w:r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6D3604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 w:rsidR="009C1C23"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language (Press 1 for English, Press 2 for Hindi, and Press 3 for Tamil).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 w:rsidR="00BF6170">
                    <w:rPr>
                      <w:rFonts w:ascii="Verdana" w:hAnsi="Verdana"/>
                      <w:szCs w:val="20"/>
                    </w:rPr>
                    <w:t xml:space="preserve"> 4 which is an incorrect input</w:t>
                  </w:r>
                  <w:r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C41B51" w:rsidRDefault="00BF6170" w:rsidP="006C357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not accept your input.</w:t>
                  </w:r>
                </w:p>
              </w:tc>
            </w:tr>
          </w:tbl>
          <w:p w:rsidR="009C1C23" w:rsidRPr="00BF6170" w:rsidRDefault="00BF6170" w:rsidP="00BF6170">
            <w:pPr>
              <w:tabs>
                <w:tab w:val="left" w:pos="3420"/>
              </w:tabs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ab/>
            </w:r>
          </w:p>
        </w:tc>
      </w:tr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9C1C23" w:rsidRPr="00610CE4" w:rsidTr="00EB5E49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6D3604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</w:rPr>
                    <w:t>KooKoo asks you to enter the PIN for your application.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6D3604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KooKoo plays</w:t>
                  </w:r>
                  <w:r w:rsidRPr="00E70ED8">
                    <w:rPr>
                      <w:rFonts w:ascii="Verdana" w:hAnsi="Verdana"/>
                      <w:sz w:val="20"/>
                      <w:szCs w:val="20"/>
                    </w:rPr>
                    <w:t xml:space="preserve"> “Welcome. Please Press 1 for English, Press 2 for Hindi, Press 3 for Tamil.”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6C357B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Pr="00E70ED8">
                    <w:rPr>
                      <w:rFonts w:ascii="Verdana" w:hAnsi="Verdana"/>
                    </w:rPr>
                    <w:t>“</w:t>
                  </w:r>
                  <w:r w:rsidR="00BF6170" w:rsidRPr="00E70ED8">
                    <w:rPr>
                      <w:rFonts w:ascii="Verdana" w:hAnsi="Verdana"/>
                    </w:rPr>
                    <w:t xml:space="preserve">Sorry You have entered an </w:t>
                  </w:r>
                  <w:r w:rsidR="006C357B">
                    <w:rPr>
                      <w:rFonts w:ascii="Verdana" w:hAnsi="Verdana"/>
                    </w:rPr>
                    <w:t>incorrect Number</w:t>
                  </w:r>
                  <w:r w:rsidR="00BF6170">
                    <w:rPr>
                      <w:rFonts w:ascii="Verdana" w:hAnsi="Verdana"/>
                    </w:rPr>
                    <w:t>”</w:t>
                  </w:r>
                  <w:r w:rsidR="006C357B">
                    <w:rPr>
                      <w:rFonts w:ascii="Verdana" w:hAnsi="Verdana"/>
                    </w:rPr>
                    <w:t>.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9C1C23" w:rsidRPr="00610CE4" w:rsidTr="00EB5E49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TC5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Shiv Prakash Singh</w:t>
            </w:r>
          </w:p>
        </w:tc>
      </w:tr>
      <w:tr w:rsidR="004E4F62" w:rsidRPr="00610CE4" w:rsidTr="00EB5E49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4E4F62" w:rsidRPr="00610CE4" w:rsidRDefault="004E4F62" w:rsidP="004E4F62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F62" w:rsidRPr="00610CE4" w:rsidRDefault="004E4F62" w:rsidP="004E4F62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Testing KookooIVR app for Incorrect Input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4E4F62" w:rsidRPr="00610CE4" w:rsidRDefault="004E4F62" w:rsidP="004E4F62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4F62" w:rsidRPr="00610CE4" w:rsidRDefault="004E4F62" w:rsidP="004E4F62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22</w:t>
            </w:r>
            <w:r w:rsidRPr="00610CE4"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9C1C23" w:rsidRPr="00610CE4" w:rsidRDefault="009C1C23" w:rsidP="009C1C23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9C1C23" w:rsidRPr="00610CE4" w:rsidTr="00EB5E49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65"/>
              <w:gridCol w:w="2994"/>
            </w:tblGrid>
            <w:tr w:rsidR="009C1C23" w:rsidRPr="00610CE4" w:rsidTr="00EB5E49">
              <w:tc>
                <w:tcPr>
                  <w:tcW w:w="996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65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94" w:type="dxa"/>
                  <w:shd w:val="clear" w:color="auto" w:fill="E5E8F9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Call the KooKoo phone number (011-39411020)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for the PIN for your application.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Enter the PIN for your application (3281)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ask to select the desired language by saying “</w:t>
                  </w:r>
                  <w:r w:rsidRPr="00E70ED8">
                    <w:rPr>
                      <w:rFonts w:ascii="Verdana" w:hAnsi="Verdana"/>
                      <w:szCs w:val="20"/>
                    </w:rPr>
                    <w:t>Welcome. Please Press 1 for English, Press 2 for Hindi, Press 3 for Tamil.</w:t>
                  </w:r>
                  <w:r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9C1C23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 w:rsidR="009C1C23"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9C1C23" w:rsidRPr="00610CE4" w:rsidRDefault="009C1C23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language (Press 1 for English, Press 2 for </w:t>
                  </w:r>
                  <w:r w:rsidR="00865657">
                    <w:rPr>
                      <w:rFonts w:ascii="Verdana" w:hAnsi="Verdana"/>
                      <w:szCs w:val="20"/>
                    </w:rPr>
                    <w:t>Hindi</w:t>
                  </w:r>
                  <w:r>
                    <w:rPr>
                      <w:rFonts w:ascii="Verdana" w:hAnsi="Verdana"/>
                      <w:szCs w:val="20"/>
                    </w:rPr>
                    <w:t xml:space="preserve"> and Press 3 for Tamil).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>
                    <w:rPr>
                      <w:rFonts w:ascii="Verdana" w:hAnsi="Verdana"/>
                      <w:szCs w:val="20"/>
                    </w:rPr>
                    <w:t xml:space="preserve"> 1.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9C1C23" w:rsidRPr="00C41B51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KooKoo should play </w:t>
                  </w:r>
                  <w:r w:rsidRPr="00C41B51">
                    <w:rPr>
                      <w:rFonts w:ascii="Verdana" w:hAnsi="Verdana"/>
                      <w:szCs w:val="20"/>
                    </w:rPr>
                    <w:t>“</w:t>
                  </w:r>
                  <w:r w:rsidRPr="00C41B51">
                    <w:rPr>
                      <w:rFonts w:ascii="Verdana" w:hAnsi="Verdana" w:cs="Consolas"/>
                      <w:szCs w:val="20"/>
                      <w:lang w:val="en-US"/>
                    </w:rPr>
                    <w:t>Press 1 for Appointments, Press 2 for Pill Reminder, Press 3 for Symptoms Reporting, Press 4 for Health Tips</w:t>
                  </w:r>
                  <w:r w:rsidRPr="00C41B51">
                    <w:rPr>
                      <w:rFonts w:ascii="Verdana" w:hAnsi="Verdana"/>
                      <w:szCs w:val="20"/>
                    </w:rPr>
                    <w:t>”</w:t>
                  </w:r>
                </w:p>
              </w:tc>
            </w:tr>
            <w:tr w:rsidR="004E4F62" w:rsidRPr="00610CE4" w:rsidTr="00EB5E49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4E4F62" w:rsidRPr="00610CE4" w:rsidRDefault="00E75512" w:rsidP="004E4F62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4E4F62"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 w:rsidR="004E4F62">
                    <w:rPr>
                      <w:rFonts w:ascii="Verdana" w:hAnsi="Verdana"/>
                      <w:b/>
                      <w:szCs w:val="20"/>
                    </w:rPr>
                    <w:t>4</w:t>
                  </w:r>
                </w:p>
              </w:tc>
              <w:tc>
                <w:tcPr>
                  <w:tcW w:w="5365" w:type="dxa"/>
                  <w:shd w:val="clear" w:color="auto" w:fill="auto"/>
                </w:tcPr>
                <w:p w:rsidR="004E4F62" w:rsidRPr="00610CE4" w:rsidRDefault="004E4F62" w:rsidP="006F3B8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Select the desired task whose audio you want to hear, </w:t>
                  </w:r>
                  <w:r w:rsidR="006F3B8D">
                    <w:rPr>
                      <w:rFonts w:ascii="Verdana" w:hAnsi="Verdana"/>
                      <w:szCs w:val="20"/>
                    </w:rPr>
                    <w:t>Press</w:t>
                  </w:r>
                  <w:r>
                    <w:rPr>
                      <w:rFonts w:ascii="Verdana" w:hAnsi="Verdana"/>
                      <w:szCs w:val="20"/>
                    </w:rPr>
                    <w:t xml:space="preserve"> 5 which is an incorrect input.</w:t>
                  </w:r>
                </w:p>
              </w:tc>
              <w:tc>
                <w:tcPr>
                  <w:tcW w:w="2994" w:type="dxa"/>
                  <w:shd w:val="clear" w:color="auto" w:fill="auto"/>
                </w:tcPr>
                <w:p w:rsidR="004E4F62" w:rsidRPr="00C41B51" w:rsidRDefault="004E4F62" w:rsidP="006C357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KooKoo should not accept your input</w:t>
                  </w:r>
                  <w:r w:rsidR="006C357B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szCs w:val="20"/>
              </w:rPr>
            </w:pPr>
          </w:p>
        </w:tc>
      </w:tr>
      <w:tr w:rsidR="009C1C23" w:rsidRPr="00610CE4" w:rsidTr="00EB5E49">
        <w:tc>
          <w:tcPr>
            <w:tcW w:w="9513" w:type="dxa"/>
            <w:shd w:val="clear" w:color="auto" w:fill="008080"/>
          </w:tcPr>
          <w:p w:rsidR="009C1C23" w:rsidRPr="00610CE4" w:rsidRDefault="009C1C23" w:rsidP="00EB5E4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9C1C23" w:rsidRPr="00610CE4" w:rsidTr="00EB5E49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610CE4" w:rsidRDefault="009C1C23" w:rsidP="00EB5E4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</w:rPr>
                    <w:t>KooKoo asks you to enter the PIN for your application.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KooKoo plays</w:t>
                  </w:r>
                  <w:r w:rsidRPr="00E70ED8">
                    <w:rPr>
                      <w:rFonts w:ascii="Verdana" w:hAnsi="Verdana"/>
                      <w:sz w:val="20"/>
                      <w:szCs w:val="20"/>
                    </w:rPr>
                    <w:t xml:space="preserve"> “Welcome. Please Press 1 for English, Press 2 for Hindi, Press 3 for Tamil.”</w:t>
                  </w:r>
                </w:p>
              </w:tc>
            </w:tr>
            <w:tr w:rsidR="009C1C23" w:rsidRPr="00610CE4" w:rsidTr="00EB5E49">
              <w:tc>
                <w:tcPr>
                  <w:tcW w:w="996" w:type="dxa"/>
                  <w:shd w:val="clear" w:color="auto" w:fill="auto"/>
                </w:tcPr>
                <w:p w:rsidR="009C1C23" w:rsidRPr="00610CE4" w:rsidRDefault="00E75512" w:rsidP="00EB5E4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9C1C23" w:rsidRPr="00610CE4">
                    <w:rPr>
                      <w:rFonts w:ascii="Verdana" w:hAnsi="Verdana"/>
                      <w:b/>
                      <w:szCs w:val="20"/>
                    </w:rPr>
                    <w:t>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9C1C23" w:rsidRPr="00E70ED8" w:rsidRDefault="009C1C23" w:rsidP="00EB5E49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Pr="00E70ED8">
                    <w:rPr>
                      <w:rFonts w:ascii="Verdana" w:hAnsi="Verdana"/>
                    </w:rPr>
                    <w:t>“Thank You. Please Press 1 for Appointments, Press 2 for Pill Reminder, Press 3 for Symptoms Reporting, Press 4 for Health Tips.”</w:t>
                  </w:r>
                </w:p>
              </w:tc>
            </w:tr>
            <w:tr w:rsidR="004E4F62" w:rsidRPr="00610CE4" w:rsidTr="00EB5E49">
              <w:tc>
                <w:tcPr>
                  <w:tcW w:w="996" w:type="dxa"/>
                  <w:shd w:val="clear" w:color="auto" w:fill="auto"/>
                </w:tcPr>
                <w:p w:rsidR="004E4F62" w:rsidRPr="00610CE4" w:rsidRDefault="00E75512" w:rsidP="004E4F62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TC5</w:t>
                  </w:r>
                  <w:r w:rsidR="004E4F62">
                    <w:rPr>
                      <w:rFonts w:ascii="Verdana" w:hAnsi="Verdana"/>
                      <w:b/>
                      <w:szCs w:val="20"/>
                    </w:rPr>
                    <w:t>.04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4E4F62" w:rsidRPr="00E70ED8" w:rsidRDefault="004E4F62" w:rsidP="006C357B">
                  <w:pPr>
                    <w:spacing w:after="12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KooKoo plays </w:t>
                  </w:r>
                  <w:r w:rsidRPr="00E70ED8">
                    <w:rPr>
                      <w:rFonts w:ascii="Verdana" w:hAnsi="Verdana"/>
                    </w:rPr>
                    <w:t>“Sorry You h</w:t>
                  </w:r>
                  <w:r w:rsidR="006C357B">
                    <w:rPr>
                      <w:rFonts w:ascii="Verdana" w:hAnsi="Verdana"/>
                    </w:rPr>
                    <w:t>ave entered an incorrect Number</w:t>
                  </w:r>
                  <w:r>
                    <w:rPr>
                      <w:rFonts w:ascii="Verdana" w:hAnsi="Verdana"/>
                    </w:rPr>
                    <w:t>”</w:t>
                  </w:r>
                  <w:r w:rsidR="006C357B">
                    <w:rPr>
                      <w:rFonts w:ascii="Verdana" w:hAnsi="Verdana"/>
                    </w:rPr>
                    <w:t>.</w:t>
                  </w:r>
                </w:p>
              </w:tc>
            </w:tr>
          </w:tbl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  <w:p w:rsidR="009C1C23" w:rsidRPr="00610CE4" w:rsidRDefault="009C1C23" w:rsidP="00EB5E4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9C1C23" w:rsidRDefault="009C1C23" w:rsidP="00D2325B">
      <w:pPr>
        <w:rPr>
          <w:rFonts w:ascii="Verdana" w:hAnsi="Verdana"/>
          <w:szCs w:val="20"/>
        </w:rPr>
      </w:pPr>
    </w:p>
    <w:p w:rsidR="004E4F62" w:rsidRDefault="004E4F62" w:rsidP="00D2325B">
      <w:pPr>
        <w:rPr>
          <w:rFonts w:ascii="Verdana" w:hAnsi="Verdana"/>
          <w:szCs w:val="20"/>
        </w:rPr>
      </w:pPr>
    </w:p>
    <w:p w:rsidR="004E4F62" w:rsidRDefault="004E4F62" w:rsidP="00D2325B">
      <w:pPr>
        <w:rPr>
          <w:rFonts w:ascii="Verdana" w:hAnsi="Verdana"/>
          <w:szCs w:val="20"/>
        </w:rPr>
      </w:pPr>
    </w:p>
    <w:p w:rsidR="004E4F62" w:rsidRDefault="004E4F62" w:rsidP="00D2325B">
      <w:pPr>
        <w:rPr>
          <w:rFonts w:ascii="Verdana" w:hAnsi="Verdana"/>
          <w:szCs w:val="20"/>
        </w:rPr>
      </w:pPr>
    </w:p>
    <w:p w:rsidR="004E4F62" w:rsidRPr="004E4F62" w:rsidRDefault="004E4F62" w:rsidP="004E4F62">
      <w:pPr>
        <w:jc w:val="center"/>
        <w:rPr>
          <w:rFonts w:ascii="Verdana" w:hAnsi="Verdana"/>
          <w:b/>
          <w:szCs w:val="20"/>
        </w:rPr>
      </w:pPr>
      <w:r w:rsidRPr="004E4F62">
        <w:rPr>
          <w:rFonts w:ascii="Verdana" w:hAnsi="Verdana"/>
          <w:b/>
          <w:szCs w:val="20"/>
        </w:rPr>
        <w:t>~~end of doc~~</w:t>
      </w:r>
    </w:p>
    <w:sectPr w:rsidR="004E4F62" w:rsidRPr="004E4F62" w:rsidSect="00987CD9">
      <w:headerReference w:type="default" r:id="rId11"/>
      <w:footerReference w:type="default" r:id="rId12"/>
      <w:type w:val="continuous"/>
      <w:pgSz w:w="11906" w:h="16838" w:code="9"/>
      <w:pgMar w:top="1438" w:right="1021" w:bottom="158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F1A" w:rsidRDefault="00F20F1A" w:rsidP="00B81D81">
      <w:r>
        <w:separator/>
      </w:r>
    </w:p>
  </w:endnote>
  <w:endnote w:type="continuationSeparator" w:id="0">
    <w:p w:rsidR="00F20F1A" w:rsidRDefault="00F20F1A" w:rsidP="00B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Pr="005A0D87" w:rsidRDefault="004B0256" w:rsidP="004005A2">
    <w:pPr>
      <w:jc w:val="center"/>
      <w:rPr>
        <w:sz w:val="16"/>
        <w:szCs w:val="16"/>
      </w:rPr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F1A" w:rsidRDefault="00F20F1A" w:rsidP="00B81D81">
      <w:r>
        <w:separator/>
      </w:r>
    </w:p>
  </w:footnote>
  <w:footnote w:type="continuationSeparator" w:id="0">
    <w:p w:rsidR="00F20F1A" w:rsidRDefault="00F20F1A" w:rsidP="00B8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Default="003E4DEC" w:rsidP="000B1695">
    <w:pPr>
      <w:pStyle w:val="Header"/>
    </w:pPr>
    <w:r>
      <w:t>Ford MH (Motech-IVR Integration)</w:t>
    </w:r>
    <w:r w:rsidR="008E4EA3">
      <w:t xml:space="preserve"> – Unit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81B"/>
    <w:multiLevelType w:val="hybridMultilevel"/>
    <w:tmpl w:val="F8DCD11C"/>
    <w:lvl w:ilvl="0" w:tplc="A888041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82290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6E47E23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4511D8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12">
    <w:nsid w:val="731663E3"/>
    <w:multiLevelType w:val="hybridMultilevel"/>
    <w:tmpl w:val="91F6EE98"/>
    <w:lvl w:ilvl="0" w:tplc="38244634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9F88A6BC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01EE77E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49828632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CD5CE05C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A906F4C8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30C8E27C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73EEE0E6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8CDC63E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3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  <w:num w:numId="1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E47"/>
    <w:rsid w:val="00002837"/>
    <w:rsid w:val="00002A2D"/>
    <w:rsid w:val="000030BA"/>
    <w:rsid w:val="00005AA7"/>
    <w:rsid w:val="000218FE"/>
    <w:rsid w:val="000219CD"/>
    <w:rsid w:val="000267FC"/>
    <w:rsid w:val="00026E2B"/>
    <w:rsid w:val="00027A40"/>
    <w:rsid w:val="00030AAF"/>
    <w:rsid w:val="0003121E"/>
    <w:rsid w:val="00031D1F"/>
    <w:rsid w:val="0003461A"/>
    <w:rsid w:val="00043143"/>
    <w:rsid w:val="00044AC8"/>
    <w:rsid w:val="000451D4"/>
    <w:rsid w:val="0004629D"/>
    <w:rsid w:val="00053DE5"/>
    <w:rsid w:val="00060810"/>
    <w:rsid w:val="00066650"/>
    <w:rsid w:val="000711FF"/>
    <w:rsid w:val="0007679B"/>
    <w:rsid w:val="000A1EAA"/>
    <w:rsid w:val="000A394A"/>
    <w:rsid w:val="000A3E53"/>
    <w:rsid w:val="000A7C9E"/>
    <w:rsid w:val="000A7E06"/>
    <w:rsid w:val="000B1695"/>
    <w:rsid w:val="000B194B"/>
    <w:rsid w:val="000B249C"/>
    <w:rsid w:val="000B3198"/>
    <w:rsid w:val="000B3E73"/>
    <w:rsid w:val="000B6952"/>
    <w:rsid w:val="000C1344"/>
    <w:rsid w:val="000C5125"/>
    <w:rsid w:val="000C514D"/>
    <w:rsid w:val="000C539E"/>
    <w:rsid w:val="000D3FF1"/>
    <w:rsid w:val="000D4DF7"/>
    <w:rsid w:val="000D6E6E"/>
    <w:rsid w:val="000E4919"/>
    <w:rsid w:val="000F042E"/>
    <w:rsid w:val="000F1F68"/>
    <w:rsid w:val="0010366F"/>
    <w:rsid w:val="0010434E"/>
    <w:rsid w:val="001176E0"/>
    <w:rsid w:val="00122C74"/>
    <w:rsid w:val="001245A7"/>
    <w:rsid w:val="00137DCB"/>
    <w:rsid w:val="00144A8A"/>
    <w:rsid w:val="00144CEF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5F0E"/>
    <w:rsid w:val="00187C1E"/>
    <w:rsid w:val="00192A08"/>
    <w:rsid w:val="00196DBE"/>
    <w:rsid w:val="00197AED"/>
    <w:rsid w:val="001A2D49"/>
    <w:rsid w:val="001A3338"/>
    <w:rsid w:val="001A429C"/>
    <w:rsid w:val="001A5A4E"/>
    <w:rsid w:val="001B0B09"/>
    <w:rsid w:val="001B2B93"/>
    <w:rsid w:val="001B339B"/>
    <w:rsid w:val="001B4798"/>
    <w:rsid w:val="001B7E28"/>
    <w:rsid w:val="001C61E1"/>
    <w:rsid w:val="001D0AB8"/>
    <w:rsid w:val="001D19F1"/>
    <w:rsid w:val="001E6709"/>
    <w:rsid w:val="001E6B0C"/>
    <w:rsid w:val="001F0654"/>
    <w:rsid w:val="001F3417"/>
    <w:rsid w:val="00200480"/>
    <w:rsid w:val="00202449"/>
    <w:rsid w:val="0020313A"/>
    <w:rsid w:val="00203709"/>
    <w:rsid w:val="002113BA"/>
    <w:rsid w:val="00214111"/>
    <w:rsid w:val="00222852"/>
    <w:rsid w:val="00223FED"/>
    <w:rsid w:val="0022433B"/>
    <w:rsid w:val="00224658"/>
    <w:rsid w:val="00225AB0"/>
    <w:rsid w:val="002272FD"/>
    <w:rsid w:val="0023124C"/>
    <w:rsid w:val="002328B1"/>
    <w:rsid w:val="00232A5B"/>
    <w:rsid w:val="00237CE4"/>
    <w:rsid w:val="00246048"/>
    <w:rsid w:val="002467A7"/>
    <w:rsid w:val="00247DE1"/>
    <w:rsid w:val="00252934"/>
    <w:rsid w:val="002557F4"/>
    <w:rsid w:val="00260D20"/>
    <w:rsid w:val="0026449B"/>
    <w:rsid w:val="00266CA3"/>
    <w:rsid w:val="00266D60"/>
    <w:rsid w:val="00281354"/>
    <w:rsid w:val="0028213F"/>
    <w:rsid w:val="00282721"/>
    <w:rsid w:val="00287998"/>
    <w:rsid w:val="00290451"/>
    <w:rsid w:val="00297806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C687D"/>
    <w:rsid w:val="002D419B"/>
    <w:rsid w:val="002F2E5D"/>
    <w:rsid w:val="003105EC"/>
    <w:rsid w:val="00320C23"/>
    <w:rsid w:val="00322689"/>
    <w:rsid w:val="00323A3C"/>
    <w:rsid w:val="00327322"/>
    <w:rsid w:val="00330E96"/>
    <w:rsid w:val="003311BB"/>
    <w:rsid w:val="003321DC"/>
    <w:rsid w:val="00332914"/>
    <w:rsid w:val="00336B05"/>
    <w:rsid w:val="003417AD"/>
    <w:rsid w:val="0034289F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87E5A"/>
    <w:rsid w:val="00392F15"/>
    <w:rsid w:val="003941B6"/>
    <w:rsid w:val="0039575E"/>
    <w:rsid w:val="003A1EA2"/>
    <w:rsid w:val="003A36AE"/>
    <w:rsid w:val="003A5511"/>
    <w:rsid w:val="003B1088"/>
    <w:rsid w:val="003B601D"/>
    <w:rsid w:val="003B63DD"/>
    <w:rsid w:val="003C5B8E"/>
    <w:rsid w:val="003C60D9"/>
    <w:rsid w:val="003C7EB2"/>
    <w:rsid w:val="003D02B5"/>
    <w:rsid w:val="003D189C"/>
    <w:rsid w:val="003D389E"/>
    <w:rsid w:val="003D533C"/>
    <w:rsid w:val="003E40E8"/>
    <w:rsid w:val="003E4DEC"/>
    <w:rsid w:val="003F1149"/>
    <w:rsid w:val="003F1A62"/>
    <w:rsid w:val="003F285A"/>
    <w:rsid w:val="003F6EAF"/>
    <w:rsid w:val="004005A2"/>
    <w:rsid w:val="0040062A"/>
    <w:rsid w:val="00402DAF"/>
    <w:rsid w:val="00402E11"/>
    <w:rsid w:val="00403711"/>
    <w:rsid w:val="004131DE"/>
    <w:rsid w:val="00415FD6"/>
    <w:rsid w:val="0042251D"/>
    <w:rsid w:val="00427BC1"/>
    <w:rsid w:val="004326D9"/>
    <w:rsid w:val="004349E9"/>
    <w:rsid w:val="00434E0F"/>
    <w:rsid w:val="0043521B"/>
    <w:rsid w:val="00447754"/>
    <w:rsid w:val="0046050F"/>
    <w:rsid w:val="00463660"/>
    <w:rsid w:val="00465012"/>
    <w:rsid w:val="00470068"/>
    <w:rsid w:val="004702FA"/>
    <w:rsid w:val="00471EA2"/>
    <w:rsid w:val="00472454"/>
    <w:rsid w:val="00482E72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B68F5"/>
    <w:rsid w:val="004B7481"/>
    <w:rsid w:val="004C1AAE"/>
    <w:rsid w:val="004D465A"/>
    <w:rsid w:val="004D5A35"/>
    <w:rsid w:val="004D5D69"/>
    <w:rsid w:val="004E4F62"/>
    <w:rsid w:val="004E745A"/>
    <w:rsid w:val="004F0A96"/>
    <w:rsid w:val="004F1DA8"/>
    <w:rsid w:val="004F2A5B"/>
    <w:rsid w:val="004F4647"/>
    <w:rsid w:val="004F6DC2"/>
    <w:rsid w:val="0050183C"/>
    <w:rsid w:val="00501C4C"/>
    <w:rsid w:val="005046E9"/>
    <w:rsid w:val="005058CC"/>
    <w:rsid w:val="00512E56"/>
    <w:rsid w:val="00512F2C"/>
    <w:rsid w:val="00517648"/>
    <w:rsid w:val="0052553A"/>
    <w:rsid w:val="005277AB"/>
    <w:rsid w:val="005360E3"/>
    <w:rsid w:val="00540613"/>
    <w:rsid w:val="00543967"/>
    <w:rsid w:val="00547C91"/>
    <w:rsid w:val="005506E0"/>
    <w:rsid w:val="00552504"/>
    <w:rsid w:val="005707BD"/>
    <w:rsid w:val="00573E74"/>
    <w:rsid w:val="0057428C"/>
    <w:rsid w:val="00574BB5"/>
    <w:rsid w:val="00575A0C"/>
    <w:rsid w:val="00586A6F"/>
    <w:rsid w:val="00592BF5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A67BA"/>
    <w:rsid w:val="005B0601"/>
    <w:rsid w:val="005B5BB6"/>
    <w:rsid w:val="005C169F"/>
    <w:rsid w:val="005C2A29"/>
    <w:rsid w:val="005C2A4A"/>
    <w:rsid w:val="005C50B4"/>
    <w:rsid w:val="005C649B"/>
    <w:rsid w:val="005D17CC"/>
    <w:rsid w:val="005D2767"/>
    <w:rsid w:val="005D6066"/>
    <w:rsid w:val="005D7D15"/>
    <w:rsid w:val="005E18AA"/>
    <w:rsid w:val="005E721A"/>
    <w:rsid w:val="005F2D01"/>
    <w:rsid w:val="005F4260"/>
    <w:rsid w:val="00604922"/>
    <w:rsid w:val="00610CE4"/>
    <w:rsid w:val="006212F1"/>
    <w:rsid w:val="0063401D"/>
    <w:rsid w:val="00636859"/>
    <w:rsid w:val="00640BAB"/>
    <w:rsid w:val="00645303"/>
    <w:rsid w:val="006512C7"/>
    <w:rsid w:val="00652B48"/>
    <w:rsid w:val="006612DD"/>
    <w:rsid w:val="006636BF"/>
    <w:rsid w:val="006676E4"/>
    <w:rsid w:val="0067580E"/>
    <w:rsid w:val="0069498A"/>
    <w:rsid w:val="00695D12"/>
    <w:rsid w:val="006A4D5B"/>
    <w:rsid w:val="006A7A37"/>
    <w:rsid w:val="006A7EA4"/>
    <w:rsid w:val="006B5BA1"/>
    <w:rsid w:val="006C3365"/>
    <w:rsid w:val="006C357B"/>
    <w:rsid w:val="006C739F"/>
    <w:rsid w:val="006D0E86"/>
    <w:rsid w:val="006D2210"/>
    <w:rsid w:val="006D3604"/>
    <w:rsid w:val="006D6394"/>
    <w:rsid w:val="006D6925"/>
    <w:rsid w:val="006D69E9"/>
    <w:rsid w:val="006D7594"/>
    <w:rsid w:val="006E12F4"/>
    <w:rsid w:val="006E2A09"/>
    <w:rsid w:val="006E2F7B"/>
    <w:rsid w:val="006F2FA4"/>
    <w:rsid w:val="006F3B8D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6154"/>
    <w:rsid w:val="00746E90"/>
    <w:rsid w:val="007472BD"/>
    <w:rsid w:val="007506AE"/>
    <w:rsid w:val="00752782"/>
    <w:rsid w:val="00756E4E"/>
    <w:rsid w:val="00766495"/>
    <w:rsid w:val="00767876"/>
    <w:rsid w:val="0077516E"/>
    <w:rsid w:val="00776348"/>
    <w:rsid w:val="00780893"/>
    <w:rsid w:val="00780A09"/>
    <w:rsid w:val="00786A8C"/>
    <w:rsid w:val="00787563"/>
    <w:rsid w:val="00795158"/>
    <w:rsid w:val="0079580A"/>
    <w:rsid w:val="007A20D0"/>
    <w:rsid w:val="007A3D27"/>
    <w:rsid w:val="007A4228"/>
    <w:rsid w:val="007B36D6"/>
    <w:rsid w:val="007B4C64"/>
    <w:rsid w:val="007B4F74"/>
    <w:rsid w:val="007B7493"/>
    <w:rsid w:val="007B7902"/>
    <w:rsid w:val="007C24D9"/>
    <w:rsid w:val="007C7560"/>
    <w:rsid w:val="007D247F"/>
    <w:rsid w:val="007D36D1"/>
    <w:rsid w:val="007E06D3"/>
    <w:rsid w:val="007F1A1C"/>
    <w:rsid w:val="007F2DF9"/>
    <w:rsid w:val="007F72DC"/>
    <w:rsid w:val="007F7EF1"/>
    <w:rsid w:val="008002B0"/>
    <w:rsid w:val="0080073F"/>
    <w:rsid w:val="00800DC3"/>
    <w:rsid w:val="00811E7A"/>
    <w:rsid w:val="0081619D"/>
    <w:rsid w:val="00821A81"/>
    <w:rsid w:val="00825D2F"/>
    <w:rsid w:val="00830751"/>
    <w:rsid w:val="00834675"/>
    <w:rsid w:val="0083769A"/>
    <w:rsid w:val="00841584"/>
    <w:rsid w:val="00865657"/>
    <w:rsid w:val="008675CF"/>
    <w:rsid w:val="008717B3"/>
    <w:rsid w:val="00871C16"/>
    <w:rsid w:val="00872E5B"/>
    <w:rsid w:val="00873A1C"/>
    <w:rsid w:val="00881E18"/>
    <w:rsid w:val="00887571"/>
    <w:rsid w:val="00897AC7"/>
    <w:rsid w:val="008A10EE"/>
    <w:rsid w:val="008A1340"/>
    <w:rsid w:val="008A4A75"/>
    <w:rsid w:val="008A62C3"/>
    <w:rsid w:val="008B18A9"/>
    <w:rsid w:val="008B1CD0"/>
    <w:rsid w:val="008B49E9"/>
    <w:rsid w:val="008C17DF"/>
    <w:rsid w:val="008D2AD0"/>
    <w:rsid w:val="008D39B4"/>
    <w:rsid w:val="008D4C12"/>
    <w:rsid w:val="008D64C8"/>
    <w:rsid w:val="008E1C71"/>
    <w:rsid w:val="008E4EA3"/>
    <w:rsid w:val="008E6741"/>
    <w:rsid w:val="008F18E3"/>
    <w:rsid w:val="008F18F5"/>
    <w:rsid w:val="008F3AAC"/>
    <w:rsid w:val="00901F4E"/>
    <w:rsid w:val="009064C3"/>
    <w:rsid w:val="00907760"/>
    <w:rsid w:val="00910E6A"/>
    <w:rsid w:val="00910E7C"/>
    <w:rsid w:val="00920A30"/>
    <w:rsid w:val="0092312E"/>
    <w:rsid w:val="009266C8"/>
    <w:rsid w:val="00934890"/>
    <w:rsid w:val="00936736"/>
    <w:rsid w:val="00941A16"/>
    <w:rsid w:val="0094530D"/>
    <w:rsid w:val="00954718"/>
    <w:rsid w:val="00963F98"/>
    <w:rsid w:val="00970454"/>
    <w:rsid w:val="00970E6F"/>
    <w:rsid w:val="00971BDD"/>
    <w:rsid w:val="00975B89"/>
    <w:rsid w:val="00976920"/>
    <w:rsid w:val="00980871"/>
    <w:rsid w:val="0098306B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5E3D"/>
    <w:rsid w:val="009A7F9E"/>
    <w:rsid w:val="009C00E6"/>
    <w:rsid w:val="009C1C23"/>
    <w:rsid w:val="009C5574"/>
    <w:rsid w:val="009D2FD4"/>
    <w:rsid w:val="009D58DA"/>
    <w:rsid w:val="009E6752"/>
    <w:rsid w:val="009F53F3"/>
    <w:rsid w:val="009F54C1"/>
    <w:rsid w:val="009F6498"/>
    <w:rsid w:val="00A0334E"/>
    <w:rsid w:val="00A0467E"/>
    <w:rsid w:val="00A11BD9"/>
    <w:rsid w:val="00A12C9E"/>
    <w:rsid w:val="00A15F83"/>
    <w:rsid w:val="00A178C1"/>
    <w:rsid w:val="00A22CBF"/>
    <w:rsid w:val="00A2366B"/>
    <w:rsid w:val="00A23FD1"/>
    <w:rsid w:val="00A26FE8"/>
    <w:rsid w:val="00A33784"/>
    <w:rsid w:val="00A356DF"/>
    <w:rsid w:val="00A35796"/>
    <w:rsid w:val="00A46DB5"/>
    <w:rsid w:val="00A519C8"/>
    <w:rsid w:val="00A57CF4"/>
    <w:rsid w:val="00A715E9"/>
    <w:rsid w:val="00A71E2F"/>
    <w:rsid w:val="00A846EE"/>
    <w:rsid w:val="00A95D9E"/>
    <w:rsid w:val="00AA0327"/>
    <w:rsid w:val="00AA366A"/>
    <w:rsid w:val="00AB5F57"/>
    <w:rsid w:val="00AC6B15"/>
    <w:rsid w:val="00AD27E3"/>
    <w:rsid w:val="00AD4668"/>
    <w:rsid w:val="00AD51EE"/>
    <w:rsid w:val="00AD55F6"/>
    <w:rsid w:val="00AD7528"/>
    <w:rsid w:val="00AE3B88"/>
    <w:rsid w:val="00AE696A"/>
    <w:rsid w:val="00AF3F5C"/>
    <w:rsid w:val="00B00E8C"/>
    <w:rsid w:val="00B02FA7"/>
    <w:rsid w:val="00B1455E"/>
    <w:rsid w:val="00B21948"/>
    <w:rsid w:val="00B266EC"/>
    <w:rsid w:val="00B2718C"/>
    <w:rsid w:val="00B31C60"/>
    <w:rsid w:val="00B32363"/>
    <w:rsid w:val="00B341DC"/>
    <w:rsid w:val="00B34DED"/>
    <w:rsid w:val="00B4234F"/>
    <w:rsid w:val="00B45D12"/>
    <w:rsid w:val="00B50F76"/>
    <w:rsid w:val="00B51313"/>
    <w:rsid w:val="00B51B55"/>
    <w:rsid w:val="00B525E2"/>
    <w:rsid w:val="00B55A2D"/>
    <w:rsid w:val="00B55FFB"/>
    <w:rsid w:val="00B56684"/>
    <w:rsid w:val="00B577C6"/>
    <w:rsid w:val="00B67EE0"/>
    <w:rsid w:val="00B70F57"/>
    <w:rsid w:val="00B74EFD"/>
    <w:rsid w:val="00B772BC"/>
    <w:rsid w:val="00B81D81"/>
    <w:rsid w:val="00B93FF2"/>
    <w:rsid w:val="00B952C2"/>
    <w:rsid w:val="00B9680C"/>
    <w:rsid w:val="00BA0FBC"/>
    <w:rsid w:val="00BA14B1"/>
    <w:rsid w:val="00BA2FF3"/>
    <w:rsid w:val="00BA4C13"/>
    <w:rsid w:val="00BB246F"/>
    <w:rsid w:val="00BB484E"/>
    <w:rsid w:val="00BB5EB0"/>
    <w:rsid w:val="00BC194B"/>
    <w:rsid w:val="00BC242D"/>
    <w:rsid w:val="00BC3516"/>
    <w:rsid w:val="00BC5373"/>
    <w:rsid w:val="00BC5FEB"/>
    <w:rsid w:val="00BD0AAA"/>
    <w:rsid w:val="00BD32AD"/>
    <w:rsid w:val="00BD57A6"/>
    <w:rsid w:val="00BD642E"/>
    <w:rsid w:val="00BE0034"/>
    <w:rsid w:val="00BE04FE"/>
    <w:rsid w:val="00BE084A"/>
    <w:rsid w:val="00BE7294"/>
    <w:rsid w:val="00BF355D"/>
    <w:rsid w:val="00BF6170"/>
    <w:rsid w:val="00C112DD"/>
    <w:rsid w:val="00C11E2B"/>
    <w:rsid w:val="00C1636D"/>
    <w:rsid w:val="00C269A2"/>
    <w:rsid w:val="00C352D3"/>
    <w:rsid w:val="00C36B5A"/>
    <w:rsid w:val="00C41AF0"/>
    <w:rsid w:val="00C41B51"/>
    <w:rsid w:val="00C41C2B"/>
    <w:rsid w:val="00C45C83"/>
    <w:rsid w:val="00C46336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316C"/>
    <w:rsid w:val="00C85090"/>
    <w:rsid w:val="00C8682B"/>
    <w:rsid w:val="00C86BB0"/>
    <w:rsid w:val="00C87F80"/>
    <w:rsid w:val="00C94950"/>
    <w:rsid w:val="00C97DD6"/>
    <w:rsid w:val="00CA23D2"/>
    <w:rsid w:val="00CA2642"/>
    <w:rsid w:val="00CA42EF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D73E6"/>
    <w:rsid w:val="00CE075E"/>
    <w:rsid w:val="00CE2CED"/>
    <w:rsid w:val="00CE3D95"/>
    <w:rsid w:val="00CE613A"/>
    <w:rsid w:val="00CF5E47"/>
    <w:rsid w:val="00D04B91"/>
    <w:rsid w:val="00D059EC"/>
    <w:rsid w:val="00D12197"/>
    <w:rsid w:val="00D13184"/>
    <w:rsid w:val="00D22C44"/>
    <w:rsid w:val="00D2325B"/>
    <w:rsid w:val="00D24C74"/>
    <w:rsid w:val="00D25714"/>
    <w:rsid w:val="00D2736B"/>
    <w:rsid w:val="00D30836"/>
    <w:rsid w:val="00D31E64"/>
    <w:rsid w:val="00D32705"/>
    <w:rsid w:val="00D36C02"/>
    <w:rsid w:val="00D4010C"/>
    <w:rsid w:val="00D471F0"/>
    <w:rsid w:val="00D5094F"/>
    <w:rsid w:val="00D570AA"/>
    <w:rsid w:val="00D578E8"/>
    <w:rsid w:val="00D61D96"/>
    <w:rsid w:val="00D645AA"/>
    <w:rsid w:val="00D64E8C"/>
    <w:rsid w:val="00D66D6C"/>
    <w:rsid w:val="00D70E4F"/>
    <w:rsid w:val="00D70FCC"/>
    <w:rsid w:val="00D72AC2"/>
    <w:rsid w:val="00D730C3"/>
    <w:rsid w:val="00D77A7D"/>
    <w:rsid w:val="00D77C16"/>
    <w:rsid w:val="00D80874"/>
    <w:rsid w:val="00D810BB"/>
    <w:rsid w:val="00D82357"/>
    <w:rsid w:val="00D83076"/>
    <w:rsid w:val="00D83BA5"/>
    <w:rsid w:val="00D860B9"/>
    <w:rsid w:val="00D940F7"/>
    <w:rsid w:val="00D943B4"/>
    <w:rsid w:val="00D96F60"/>
    <w:rsid w:val="00DA6A0A"/>
    <w:rsid w:val="00DB077C"/>
    <w:rsid w:val="00DB4C07"/>
    <w:rsid w:val="00DB5957"/>
    <w:rsid w:val="00DC37F8"/>
    <w:rsid w:val="00DC39F1"/>
    <w:rsid w:val="00DC4359"/>
    <w:rsid w:val="00DC68B9"/>
    <w:rsid w:val="00DD284A"/>
    <w:rsid w:val="00DD2CB3"/>
    <w:rsid w:val="00DD4E8B"/>
    <w:rsid w:val="00DD57B0"/>
    <w:rsid w:val="00DD7DC2"/>
    <w:rsid w:val="00DE0840"/>
    <w:rsid w:val="00DE0B41"/>
    <w:rsid w:val="00DE282A"/>
    <w:rsid w:val="00DE4732"/>
    <w:rsid w:val="00DE54FF"/>
    <w:rsid w:val="00DE769E"/>
    <w:rsid w:val="00E00665"/>
    <w:rsid w:val="00E008F1"/>
    <w:rsid w:val="00E12156"/>
    <w:rsid w:val="00E14A11"/>
    <w:rsid w:val="00E22905"/>
    <w:rsid w:val="00E266CA"/>
    <w:rsid w:val="00E30AB0"/>
    <w:rsid w:val="00E34C19"/>
    <w:rsid w:val="00E34FF8"/>
    <w:rsid w:val="00E40FDA"/>
    <w:rsid w:val="00E43CAF"/>
    <w:rsid w:val="00E44D30"/>
    <w:rsid w:val="00E502C7"/>
    <w:rsid w:val="00E61EF6"/>
    <w:rsid w:val="00E66F25"/>
    <w:rsid w:val="00E703FF"/>
    <w:rsid w:val="00E7054A"/>
    <w:rsid w:val="00E70ED8"/>
    <w:rsid w:val="00E72E9F"/>
    <w:rsid w:val="00E73323"/>
    <w:rsid w:val="00E7524C"/>
    <w:rsid w:val="00E75512"/>
    <w:rsid w:val="00E862B5"/>
    <w:rsid w:val="00E9227F"/>
    <w:rsid w:val="00E94F0D"/>
    <w:rsid w:val="00EA0696"/>
    <w:rsid w:val="00EA1C1F"/>
    <w:rsid w:val="00EB1954"/>
    <w:rsid w:val="00EB27E2"/>
    <w:rsid w:val="00EB3077"/>
    <w:rsid w:val="00EB6701"/>
    <w:rsid w:val="00EC17A0"/>
    <w:rsid w:val="00EC68D6"/>
    <w:rsid w:val="00EC7575"/>
    <w:rsid w:val="00ED40C7"/>
    <w:rsid w:val="00ED498C"/>
    <w:rsid w:val="00EE7B20"/>
    <w:rsid w:val="00EF1369"/>
    <w:rsid w:val="00EF198B"/>
    <w:rsid w:val="00EF36EE"/>
    <w:rsid w:val="00EF510D"/>
    <w:rsid w:val="00EF7E63"/>
    <w:rsid w:val="00F018D0"/>
    <w:rsid w:val="00F02414"/>
    <w:rsid w:val="00F03DAA"/>
    <w:rsid w:val="00F075D5"/>
    <w:rsid w:val="00F11177"/>
    <w:rsid w:val="00F11206"/>
    <w:rsid w:val="00F11E27"/>
    <w:rsid w:val="00F1441B"/>
    <w:rsid w:val="00F15019"/>
    <w:rsid w:val="00F20C17"/>
    <w:rsid w:val="00F20F1A"/>
    <w:rsid w:val="00F21532"/>
    <w:rsid w:val="00F21E48"/>
    <w:rsid w:val="00F25C3F"/>
    <w:rsid w:val="00F31EDF"/>
    <w:rsid w:val="00F33883"/>
    <w:rsid w:val="00F41167"/>
    <w:rsid w:val="00F41D44"/>
    <w:rsid w:val="00F42312"/>
    <w:rsid w:val="00F4374B"/>
    <w:rsid w:val="00F47762"/>
    <w:rsid w:val="00F51D46"/>
    <w:rsid w:val="00F6761B"/>
    <w:rsid w:val="00F7073C"/>
    <w:rsid w:val="00F72625"/>
    <w:rsid w:val="00F743E4"/>
    <w:rsid w:val="00F82620"/>
    <w:rsid w:val="00F83C81"/>
    <w:rsid w:val="00F87F1F"/>
    <w:rsid w:val="00F91C59"/>
    <w:rsid w:val="00F91D92"/>
    <w:rsid w:val="00F9209B"/>
    <w:rsid w:val="00F94443"/>
    <w:rsid w:val="00F953F2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2169"/>
    <w:rsid w:val="00FE4073"/>
    <w:rsid w:val="00FF157E"/>
    <w:rsid w:val="00FF335F"/>
    <w:rsid w:val="00FF4AAE"/>
    <w:rsid w:val="00FF7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rsid w:val="005277AB"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277AB"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rsid w:val="005277AB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sid w:val="005277AB"/>
    <w:rPr>
      <w:color w:val="550D2A"/>
    </w:rPr>
  </w:style>
  <w:style w:type="paragraph" w:customStyle="1" w:styleId="cgoNormal">
    <w:name w:val="cgoNormal"/>
    <w:basedOn w:val="Normal"/>
    <w:rsid w:val="005277AB"/>
    <w:pPr>
      <w:spacing w:after="280" w:line="280" w:lineRule="atLeast"/>
    </w:pPr>
  </w:style>
  <w:style w:type="paragraph" w:customStyle="1" w:styleId="cgoGreen">
    <w:name w:val="cgoGreen"/>
    <w:basedOn w:val="Normal"/>
    <w:rsid w:val="005277AB"/>
    <w:rPr>
      <w:color w:val="909859"/>
    </w:rPr>
  </w:style>
  <w:style w:type="paragraph" w:styleId="TOC5">
    <w:name w:val="toc 5"/>
    <w:basedOn w:val="Normal"/>
    <w:next w:val="Normal"/>
    <w:autoRedefine/>
    <w:semiHidden/>
    <w:rsid w:val="005277AB"/>
    <w:pPr>
      <w:ind w:left="800"/>
    </w:pPr>
  </w:style>
  <w:style w:type="paragraph" w:customStyle="1" w:styleId="cgoClientName">
    <w:name w:val="cgoClientName"/>
    <w:basedOn w:val="cgoMaroon"/>
    <w:next w:val="cgoProjectTitle"/>
    <w:rsid w:val="005277AB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rsid w:val="005277AB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rsid w:val="005277AB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rsid w:val="005277AB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rsid w:val="005277AB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rsid w:val="005277AB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rsid w:val="005277AB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rsid w:val="005277AB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rsid w:val="005277AB"/>
    <w:pPr>
      <w:spacing w:line="580" w:lineRule="atLeast"/>
    </w:pPr>
    <w:rPr>
      <w:b/>
      <w:sz w:val="40"/>
    </w:rPr>
  </w:style>
  <w:style w:type="paragraph" w:styleId="Footer">
    <w:name w:val="footer"/>
    <w:basedOn w:val="Normal"/>
    <w:rsid w:val="005277AB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rsid w:val="005277AB"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rsid w:val="005277AB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rsid w:val="005277AB"/>
    <w:pPr>
      <w:spacing w:after="0"/>
    </w:pPr>
    <w:rPr>
      <w:b/>
    </w:rPr>
  </w:style>
  <w:style w:type="paragraph" w:customStyle="1" w:styleId="cgoFromTitle">
    <w:name w:val="cgoFromTitle"/>
    <w:basedOn w:val="cgoNormal"/>
    <w:rsid w:val="005277AB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rsid w:val="005277AB"/>
    <w:pPr>
      <w:spacing w:after="0"/>
    </w:pPr>
  </w:style>
  <w:style w:type="paragraph" w:customStyle="1" w:styleId="cgoToCompany">
    <w:name w:val="cgoToCompany"/>
    <w:basedOn w:val="cgoNormal"/>
    <w:rsid w:val="005277AB"/>
    <w:pPr>
      <w:spacing w:after="0"/>
    </w:pPr>
  </w:style>
  <w:style w:type="paragraph" w:customStyle="1" w:styleId="cgoToName">
    <w:name w:val="cgoToName"/>
    <w:basedOn w:val="cgoNormal"/>
    <w:rsid w:val="005277AB"/>
    <w:pPr>
      <w:spacing w:after="0"/>
    </w:pPr>
    <w:rPr>
      <w:b/>
    </w:rPr>
  </w:style>
  <w:style w:type="paragraph" w:customStyle="1" w:styleId="cgoCopyTo">
    <w:name w:val="cgoCopyTo"/>
    <w:basedOn w:val="cgoNormal"/>
    <w:rsid w:val="005277AB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rsid w:val="005277AB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rsid w:val="005277AB"/>
    <w:pPr>
      <w:spacing w:after="0"/>
    </w:pPr>
  </w:style>
  <w:style w:type="paragraph" w:customStyle="1" w:styleId="cgoTableText">
    <w:name w:val="cgoTableText"/>
    <w:basedOn w:val="cgoNormal"/>
    <w:rsid w:val="005277AB"/>
    <w:pPr>
      <w:spacing w:after="0"/>
    </w:pPr>
  </w:style>
  <w:style w:type="paragraph" w:styleId="TOC6">
    <w:name w:val="toc 6"/>
    <w:basedOn w:val="Normal"/>
    <w:next w:val="Normal"/>
    <w:autoRedefine/>
    <w:semiHidden/>
    <w:rsid w:val="005277AB"/>
    <w:pPr>
      <w:ind w:left="1000"/>
    </w:pPr>
  </w:style>
  <w:style w:type="paragraph" w:styleId="TOC7">
    <w:name w:val="toc 7"/>
    <w:basedOn w:val="Normal"/>
    <w:next w:val="Normal"/>
    <w:autoRedefine/>
    <w:semiHidden/>
    <w:rsid w:val="005277AB"/>
    <w:pPr>
      <w:ind w:left="1200"/>
    </w:pPr>
  </w:style>
  <w:style w:type="paragraph" w:styleId="TOC8">
    <w:name w:val="toc 8"/>
    <w:basedOn w:val="Normal"/>
    <w:next w:val="Normal"/>
    <w:autoRedefine/>
    <w:semiHidden/>
    <w:rsid w:val="005277AB"/>
    <w:pPr>
      <w:ind w:left="1400"/>
    </w:pPr>
  </w:style>
  <w:style w:type="paragraph" w:styleId="TOC9">
    <w:name w:val="toc 9"/>
    <w:basedOn w:val="Normal"/>
    <w:next w:val="Normal"/>
    <w:autoRedefine/>
    <w:semiHidden/>
    <w:rsid w:val="005277AB"/>
    <w:pPr>
      <w:ind w:left="1600"/>
    </w:pPr>
  </w:style>
  <w:style w:type="character" w:styleId="Hyperlink">
    <w:name w:val="Hyperlink"/>
    <w:rsid w:val="005277AB"/>
    <w:rPr>
      <w:color w:val="0000FF"/>
      <w:u w:val="single"/>
    </w:rPr>
  </w:style>
  <w:style w:type="paragraph" w:styleId="Header">
    <w:name w:val="header"/>
    <w:basedOn w:val="Normal"/>
    <w:rsid w:val="005277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277AB"/>
  </w:style>
  <w:style w:type="paragraph" w:customStyle="1" w:styleId="addressee">
    <w:name w:val="addressee"/>
    <w:basedOn w:val="Normal"/>
    <w:rsid w:val="005277AB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rsid w:val="005277AB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rsid w:val="005277AB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sid w:val="005277AB"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sid w:val="005277AB"/>
    <w:rPr>
      <w:vertAlign w:val="superscript"/>
    </w:rPr>
  </w:style>
  <w:style w:type="paragraph" w:styleId="Caption">
    <w:name w:val="caption"/>
    <w:basedOn w:val="Normal"/>
    <w:next w:val="Normal"/>
    <w:qFormat/>
    <w:rsid w:val="005277AB"/>
    <w:pPr>
      <w:spacing w:before="120" w:after="120"/>
    </w:pPr>
    <w:rPr>
      <w:b/>
      <w:bCs/>
      <w:szCs w:val="20"/>
    </w:rPr>
  </w:style>
  <w:style w:type="character" w:customStyle="1" w:styleId="body1">
    <w:name w:val="body1"/>
    <w:rsid w:val="005277AB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rsid w:val="005277AB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rsid w:val="005277AB"/>
    <w:pPr>
      <w:numPr>
        <w:numId w:val="5"/>
      </w:numPr>
    </w:pPr>
  </w:style>
  <w:style w:type="paragraph" w:customStyle="1" w:styleId="CgoBulletLevel3">
    <w:name w:val="CgoBulletLevel3"/>
    <w:basedOn w:val="cgoNormal"/>
    <w:rsid w:val="005277AB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sid w:val="005277AB"/>
    <w:rPr>
      <w:color w:val="800080"/>
      <w:u w:val="single"/>
    </w:rPr>
  </w:style>
  <w:style w:type="character" w:customStyle="1" w:styleId="content1">
    <w:name w:val="content1"/>
    <w:rsid w:val="005277AB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rsid w:val="005277AB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sid w:val="005277AB"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sid w:val="005277AB"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sid w:val="005277AB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rsid w:val="005277AB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rsid w:val="005277AB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5277AB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  <w:rsid w:val="005277AB"/>
  </w:style>
  <w:style w:type="paragraph" w:styleId="PlainText">
    <w:name w:val="Plain Text"/>
    <w:basedOn w:val="Normal"/>
    <w:rsid w:val="005277AB"/>
    <w:rPr>
      <w:rFonts w:ascii="Courier New" w:hAnsi="Courier New" w:cs="Courier New"/>
      <w:szCs w:val="20"/>
    </w:rPr>
  </w:style>
  <w:style w:type="character" w:customStyle="1" w:styleId="PlainTextChar">
    <w:name w:val="Plain Text Char"/>
    <w:rsid w:val="005277AB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inee.sahu\Desktop\EMT_XXXXX_Test_Case_Un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32977750966458D688D9E6C761161" ma:contentTypeVersion="3" ma:contentTypeDescription="Create a new document." ma:contentTypeScope="" ma:versionID="eb7f7c2ccdca90cb27acae77689e28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30e27e8b356141734a7d95d7994c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BD0D26-0EBB-46F9-8F07-F66F1EC53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E8DC7C-8A5D-4996-9467-026E1E2D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5ADC67-EC4C-4E8A-9735-EAD9F733C3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EMT_XXXXX_Test_Case_Unit</Template>
  <TotalTime>190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pinee.sahu</dc:creator>
  <cp:lastModifiedBy>Rajat Kumar</cp:lastModifiedBy>
  <cp:revision>20</cp:revision>
  <cp:lastPrinted>2003-03-26T15:00:00Z</cp:lastPrinted>
  <dcterms:created xsi:type="dcterms:W3CDTF">2014-09-20T04:39:00Z</dcterms:created>
  <dcterms:modified xsi:type="dcterms:W3CDTF">2014-09-27T17:51:00Z</dcterms:modified>
</cp:coreProperties>
</file>
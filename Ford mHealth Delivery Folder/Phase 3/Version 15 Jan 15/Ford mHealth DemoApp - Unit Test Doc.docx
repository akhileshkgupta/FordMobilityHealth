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71" w:rsidRDefault="003415F5" w:rsidP="00C908D4">
      <w:pPr>
        <w:pStyle w:val="Title"/>
        <w:jc w:val="center"/>
        <w:rPr>
          <w:sz w:val="52"/>
          <w:u w:val="single"/>
        </w:rPr>
      </w:pPr>
      <w:bookmarkStart w:id="0" w:name="_GoBack"/>
      <w:bookmarkEnd w:id="0"/>
      <w:r w:rsidRPr="00C908D4">
        <w:rPr>
          <w:sz w:val="52"/>
          <w:u w:val="single"/>
        </w:rPr>
        <w:t xml:space="preserve">Testing </w:t>
      </w:r>
      <w:r w:rsidR="00BC213A" w:rsidRPr="00C908D4">
        <w:rPr>
          <w:sz w:val="52"/>
          <w:u w:val="single"/>
        </w:rPr>
        <w:t xml:space="preserve">of </w:t>
      </w:r>
      <w:r w:rsidR="008A1049" w:rsidRPr="00C908D4">
        <w:rPr>
          <w:sz w:val="52"/>
          <w:u w:val="single"/>
        </w:rPr>
        <w:t>Ford mHealth Demo Application</w:t>
      </w:r>
      <w:r w:rsidR="00C908D4" w:rsidRPr="00C908D4">
        <w:rPr>
          <w:sz w:val="52"/>
          <w:u w:val="single"/>
        </w:rPr>
        <w:t xml:space="preserve"> - Additional Features and fixes</w:t>
      </w:r>
    </w:p>
    <w:p w:rsidR="00C908D4" w:rsidRPr="00C908D4" w:rsidRDefault="00C908D4" w:rsidP="00C908D4"/>
    <w:p w:rsidR="00C908D4" w:rsidRPr="00C908D4" w:rsidRDefault="00C908D4" w:rsidP="00C908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114FEB" w:rsidRPr="00610CE4" w:rsidTr="00C908D4">
        <w:tc>
          <w:tcPr>
            <w:tcW w:w="9290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114FEB" w:rsidRPr="00610CE4" w:rsidTr="00C908D4">
        <w:trPr>
          <w:trHeight w:val="332"/>
        </w:trPr>
        <w:tc>
          <w:tcPr>
            <w:tcW w:w="9290" w:type="dxa"/>
            <w:shd w:val="clear" w:color="auto" w:fill="auto"/>
          </w:tcPr>
          <w:p w:rsidR="00114FEB" w:rsidRPr="00610CE4" w:rsidRDefault="00C908D4" w:rsidP="00C908D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Vehicle Live Stream testing</w:t>
            </w:r>
          </w:p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489"/>
        <w:gridCol w:w="1941"/>
        <w:gridCol w:w="2142"/>
      </w:tblGrid>
      <w:tr w:rsidR="00114FEB" w:rsidRPr="00610CE4" w:rsidTr="00114FEB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4FEB" w:rsidRPr="00610CE4" w:rsidRDefault="00114FEB" w:rsidP="00114FEB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TC1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4FEB" w:rsidRPr="00610CE4" w:rsidRDefault="002030BA" w:rsidP="00114FEB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Manu Jaggi</w:t>
            </w:r>
          </w:p>
        </w:tc>
      </w:tr>
      <w:tr w:rsidR="00114FEB" w:rsidRPr="00610CE4" w:rsidTr="00114FEB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4FEB" w:rsidRPr="00610CE4" w:rsidRDefault="008377B4" w:rsidP="00C908D4">
            <w:pPr>
              <w:rPr>
                <w:rFonts w:ascii="Verdana" w:hAnsi="Verdana"/>
                <w:szCs w:val="20"/>
              </w:rPr>
            </w:pPr>
            <w:r>
              <w:t xml:space="preserve">Live stream </w:t>
            </w:r>
            <w:r w:rsidR="00C908D4">
              <w:t>doesn’t work</w:t>
            </w:r>
            <w:r>
              <w:t xml:space="preserve"> when Bluetooth </w:t>
            </w:r>
            <w:r w:rsidR="00C908D4">
              <w:t xml:space="preserve">on the mobile device </w:t>
            </w:r>
            <w:r>
              <w:t>is not enabled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4FEB" w:rsidRPr="00610CE4" w:rsidRDefault="00114FEB" w:rsidP="00C908D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</w:t>
            </w:r>
            <w:r w:rsidR="002030BA">
              <w:rPr>
                <w:rFonts w:ascii="Verdana" w:hAnsi="Verdana"/>
                <w:szCs w:val="20"/>
              </w:rPr>
              <w:t>5-</w:t>
            </w:r>
            <w:r w:rsidR="00C908D4">
              <w:rPr>
                <w:rFonts w:ascii="Verdana" w:hAnsi="Verdana"/>
                <w:szCs w:val="20"/>
              </w:rPr>
              <w:t>Jan</w:t>
            </w:r>
            <w:r w:rsidRPr="00610CE4">
              <w:rPr>
                <w:rFonts w:ascii="Verdana" w:hAnsi="Verdana"/>
                <w:szCs w:val="20"/>
              </w:rPr>
              <w:t>-</w:t>
            </w:r>
            <w:r w:rsidR="00926465">
              <w:rPr>
                <w:rFonts w:ascii="Verdana" w:hAnsi="Verdana"/>
                <w:szCs w:val="20"/>
              </w:rPr>
              <w:t>20</w:t>
            </w:r>
            <w:r w:rsidRPr="00610CE4">
              <w:rPr>
                <w:rFonts w:ascii="Verdana" w:hAnsi="Verdana"/>
                <w:szCs w:val="20"/>
              </w:rPr>
              <w:t>1</w:t>
            </w:r>
            <w:r w:rsidR="00926465">
              <w:rPr>
                <w:rFonts w:ascii="Verdana" w:hAnsi="Verdana"/>
                <w:szCs w:val="20"/>
              </w:rPr>
              <w:t>5</w:t>
            </w:r>
          </w:p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114FEB" w:rsidRPr="00610CE4" w:rsidTr="00114FEB">
        <w:tc>
          <w:tcPr>
            <w:tcW w:w="9513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114FEB" w:rsidRPr="00610CE4" w:rsidTr="00114FEB">
        <w:tc>
          <w:tcPr>
            <w:tcW w:w="9513" w:type="dxa"/>
            <w:shd w:val="clear" w:color="auto" w:fill="auto"/>
          </w:tcPr>
          <w:p w:rsidR="00114FEB" w:rsidRPr="00610CE4" w:rsidRDefault="00C908D4" w:rsidP="00114FEB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Live stream data over BT interface channel</w:t>
            </w:r>
          </w:p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114FEB" w:rsidRPr="00610CE4" w:rsidTr="00114FEB">
        <w:tc>
          <w:tcPr>
            <w:tcW w:w="9513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114FEB" w:rsidRPr="00610CE4" w:rsidTr="00114FEB">
        <w:tc>
          <w:tcPr>
            <w:tcW w:w="9513" w:type="dxa"/>
            <w:shd w:val="clear" w:color="auto" w:fill="auto"/>
          </w:tcPr>
          <w:p w:rsidR="00114FEB" w:rsidRPr="00610CE4" w:rsidRDefault="00114FEB" w:rsidP="00114FEB">
            <w:pPr>
              <w:rPr>
                <w:rFonts w:ascii="Verdana" w:hAnsi="Verdana"/>
                <w:szCs w:val="20"/>
              </w:rPr>
            </w:pPr>
          </w:p>
          <w:p w:rsidR="00114FEB" w:rsidRPr="00610CE4" w:rsidRDefault="008A37CD" w:rsidP="00C908D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To </w:t>
            </w:r>
            <w:r w:rsidR="00C908D4">
              <w:rPr>
                <w:rFonts w:ascii="Verdana" w:hAnsi="Verdana"/>
                <w:szCs w:val="20"/>
              </w:rPr>
              <w:t xml:space="preserve">test </w:t>
            </w:r>
            <w:r>
              <w:rPr>
                <w:rFonts w:ascii="Verdana" w:hAnsi="Verdana"/>
                <w:szCs w:val="20"/>
              </w:rPr>
              <w:t xml:space="preserve">live stream </w:t>
            </w:r>
            <w:r w:rsidR="00C908D4">
              <w:rPr>
                <w:rFonts w:ascii="Verdana" w:hAnsi="Verdana"/>
                <w:szCs w:val="20"/>
              </w:rPr>
              <w:t>vehicle data from VI device to Mobile device over the BT channel.</w:t>
            </w:r>
          </w:p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114FEB" w:rsidRPr="00610CE4" w:rsidTr="00114FEB">
        <w:tc>
          <w:tcPr>
            <w:tcW w:w="9513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114FEB" w:rsidRPr="00610CE4" w:rsidTr="00114FEB">
        <w:tc>
          <w:tcPr>
            <w:tcW w:w="9513" w:type="dxa"/>
            <w:shd w:val="clear" w:color="auto" w:fill="auto"/>
          </w:tcPr>
          <w:p w:rsidR="00114FEB" w:rsidRPr="0055041A" w:rsidRDefault="00114FEB" w:rsidP="0076384E"/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114FEB" w:rsidRPr="00610CE4" w:rsidTr="00114FEB">
        <w:tc>
          <w:tcPr>
            <w:tcW w:w="9513" w:type="dxa"/>
            <w:shd w:val="clear" w:color="auto" w:fill="008080"/>
          </w:tcPr>
          <w:p w:rsidR="00114FEB" w:rsidRDefault="00114FEB" w:rsidP="00114FE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  <w:p w:rsidR="00C908D4" w:rsidRPr="00610CE4" w:rsidRDefault="00C908D4" w:rsidP="00114FEB">
            <w:pPr>
              <w:rPr>
                <w:rFonts w:ascii="Verdana" w:hAnsi="Verdana"/>
                <w:color w:val="FFFFFF"/>
                <w:szCs w:val="20"/>
              </w:rPr>
            </w:pPr>
          </w:p>
        </w:tc>
      </w:tr>
      <w:tr w:rsidR="00114FEB" w:rsidRPr="00610CE4" w:rsidTr="00114FEB">
        <w:tc>
          <w:tcPr>
            <w:tcW w:w="9513" w:type="dxa"/>
            <w:shd w:val="clear" w:color="auto" w:fill="auto"/>
          </w:tcPr>
          <w:p w:rsidR="00114FEB" w:rsidRDefault="00114FEB" w:rsidP="00C908D4">
            <w:pPr>
              <w:pStyle w:val="ListParagraph"/>
              <w:numPr>
                <w:ilvl w:val="0"/>
                <w:numId w:val="26"/>
              </w:numPr>
            </w:pPr>
            <w:r w:rsidRPr="00DD6ECB">
              <w:t xml:space="preserve">Install the </w:t>
            </w:r>
            <w:r>
              <w:t xml:space="preserve">given </w:t>
            </w:r>
            <w:proofErr w:type="spellStart"/>
            <w:r>
              <w:t>apk</w:t>
            </w:r>
            <w:proofErr w:type="spellEnd"/>
            <w:r>
              <w:t xml:space="preserve"> </w:t>
            </w:r>
            <w:r w:rsidRPr="00C908D4">
              <w:rPr>
                <w:b/>
              </w:rPr>
              <w:t>(</w:t>
            </w:r>
            <w:proofErr w:type="spellStart"/>
            <w:r w:rsidRPr="00C908D4">
              <w:rPr>
                <w:b/>
              </w:rPr>
              <w:t>FordmHealthDemo.apk</w:t>
            </w:r>
            <w:proofErr w:type="spellEnd"/>
            <w:r w:rsidRPr="00C908D4">
              <w:rPr>
                <w:b/>
              </w:rPr>
              <w:t>)</w:t>
            </w:r>
            <w:r w:rsidRPr="00DD6ECB">
              <w:t xml:space="preserve"> on Android Tab</w:t>
            </w:r>
            <w:r w:rsidR="00C908D4">
              <w:t>/phone</w:t>
            </w:r>
            <w:r w:rsidRPr="00DD6ECB">
              <w:t xml:space="preserve"> using with a normal installation process.</w:t>
            </w:r>
          </w:p>
          <w:p w:rsidR="00C908D4" w:rsidRDefault="00325632" w:rsidP="00325632">
            <w:pPr>
              <w:tabs>
                <w:tab w:val="left" w:pos="1710"/>
              </w:tabs>
            </w:pPr>
            <w:r>
              <w:tab/>
            </w:r>
          </w:p>
          <w:p w:rsidR="00C908D4" w:rsidRDefault="00C908D4" w:rsidP="00C908D4">
            <w:pPr>
              <w:pStyle w:val="ListParagraph"/>
              <w:numPr>
                <w:ilvl w:val="0"/>
                <w:numId w:val="26"/>
              </w:numPr>
            </w:pPr>
            <w:r>
              <w:t xml:space="preserve">VI setup in the Ford vehicle </w:t>
            </w:r>
          </w:p>
          <w:p w:rsidR="00C908D4" w:rsidRDefault="00C908D4" w:rsidP="00C908D4"/>
          <w:p w:rsidR="00C908D4" w:rsidRPr="00C908D4" w:rsidRDefault="00C908D4" w:rsidP="00C908D4">
            <w:pPr>
              <w:pStyle w:val="ListParagraph"/>
              <w:numPr>
                <w:ilvl w:val="0"/>
                <w:numId w:val="26"/>
              </w:numPr>
              <w:rPr>
                <w:b/>
                <w:i/>
              </w:rPr>
            </w:pPr>
            <w:r w:rsidRPr="00C908D4">
              <w:rPr>
                <w:b/>
                <w:i/>
              </w:rPr>
              <w:t xml:space="preserve">Phone / Tab prerequisite (common in all test cases): </w:t>
            </w:r>
            <w:proofErr w:type="spellStart"/>
            <w:r w:rsidRPr="00C908D4">
              <w:rPr>
                <w:b/>
                <w:i/>
              </w:rPr>
              <w:t>ver</w:t>
            </w:r>
            <w:proofErr w:type="spellEnd"/>
            <w:r w:rsidRPr="00C908D4">
              <w:rPr>
                <w:b/>
                <w:i/>
              </w:rPr>
              <w:t xml:space="preserve"> 4.0 and above; Bluetooth enabled; screen size 5” or more; GPS enabled; Internet enabled </w:t>
            </w:r>
          </w:p>
          <w:p w:rsidR="00C908D4" w:rsidRPr="00C908D4" w:rsidRDefault="00C908D4" w:rsidP="00114FEB">
            <w:pPr>
              <w:rPr>
                <w:rFonts w:ascii="Verdana" w:hAnsi="Verdana"/>
                <w:b/>
                <w:i/>
                <w:szCs w:val="20"/>
              </w:rPr>
            </w:pPr>
          </w:p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114FEB" w:rsidRPr="00610CE4" w:rsidTr="00114FEB">
        <w:tc>
          <w:tcPr>
            <w:tcW w:w="9513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114FEB" w:rsidRPr="00610CE4" w:rsidTr="00114FEB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95"/>
              <w:gridCol w:w="2964"/>
            </w:tblGrid>
            <w:tr w:rsidR="00114FEB" w:rsidRPr="00610CE4" w:rsidTr="00114FEB">
              <w:tc>
                <w:tcPr>
                  <w:tcW w:w="996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95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64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114FEB" w:rsidRPr="00610CE4" w:rsidTr="00114FEB">
              <w:tc>
                <w:tcPr>
                  <w:tcW w:w="996" w:type="dxa"/>
                  <w:shd w:val="clear" w:color="auto" w:fill="auto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TC1.01</w:t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114FEB" w:rsidRDefault="008A37CD" w:rsidP="00C908D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Attach the VI Unit with OBD port of ford </w:t>
                  </w:r>
                  <w:proofErr w:type="spellStart"/>
                  <w:r w:rsidR="00C908D4">
                    <w:rPr>
                      <w:rFonts w:ascii="Verdana" w:hAnsi="Verdana"/>
                      <w:szCs w:val="20"/>
                    </w:rPr>
                    <w:t>Figo</w:t>
                  </w:r>
                  <w:proofErr w:type="spellEnd"/>
                  <w:r w:rsidR="00C908D4">
                    <w:rPr>
                      <w:rFonts w:ascii="Verdana" w:hAnsi="Verdana"/>
                      <w:szCs w:val="20"/>
                    </w:rPr>
                    <w:t xml:space="preserve"> car. </w:t>
                  </w:r>
                </w:p>
                <w:p w:rsidR="00C908D4" w:rsidRDefault="00C908D4" w:rsidP="00C908D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Start the Car to ignition on state</w:t>
                  </w:r>
                </w:p>
                <w:p w:rsidR="0054145C" w:rsidRPr="00610CE4" w:rsidRDefault="0054145C" w:rsidP="00C908D4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114FEB" w:rsidRPr="00610CE4" w:rsidRDefault="00C908D4" w:rsidP="00114FE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One </w:t>
                  </w:r>
                  <w:r w:rsidR="0054145C">
                    <w:rPr>
                      <w:rFonts w:ascii="Verdana" w:hAnsi="Verdana"/>
                      <w:szCs w:val="20"/>
                    </w:rPr>
                    <w:t>blue light of VI device glows</w:t>
                  </w:r>
                </w:p>
              </w:tc>
            </w:tr>
            <w:tr w:rsidR="0054145C" w:rsidRPr="00610CE4" w:rsidTr="00114FEB">
              <w:tc>
                <w:tcPr>
                  <w:tcW w:w="996" w:type="dxa"/>
                  <w:shd w:val="clear" w:color="auto" w:fill="auto"/>
                </w:tcPr>
                <w:p w:rsidR="0054145C" w:rsidRPr="00610CE4" w:rsidRDefault="0054145C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TC1.02</w:t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54145C" w:rsidRDefault="0054145C" w:rsidP="0054145C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On the mobile device (phone/tab) disable the Bluetooth from settings option.</w:t>
                  </w:r>
                </w:p>
                <w:p w:rsidR="0054145C" w:rsidRDefault="0054145C" w:rsidP="0054145C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54145C" w:rsidRDefault="0054145C" w:rsidP="00114FEB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54145C" w:rsidRPr="00610CE4" w:rsidTr="00114FEB">
              <w:tc>
                <w:tcPr>
                  <w:tcW w:w="996" w:type="dxa"/>
                  <w:shd w:val="clear" w:color="auto" w:fill="auto"/>
                </w:tcPr>
                <w:p w:rsidR="0054145C" w:rsidRPr="00610CE4" w:rsidRDefault="0054145C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54145C" w:rsidRDefault="0054145C" w:rsidP="0054145C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Start the mHealth demo app on mobile device (giving initial set of inputs for server IP/ Port no, etc.)</w:t>
                  </w:r>
                </w:p>
                <w:p w:rsidR="0054145C" w:rsidRDefault="0054145C" w:rsidP="0054145C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Select the ‘</w:t>
                  </w:r>
                  <w:r w:rsidRPr="0054145C">
                    <w:rPr>
                      <w:rFonts w:ascii="Verdana" w:hAnsi="Verdana"/>
                      <w:b/>
                      <w:szCs w:val="20"/>
                    </w:rPr>
                    <w:t>Real Data Feed’</w:t>
                  </w:r>
                  <w:r>
                    <w:rPr>
                      <w:rFonts w:ascii="Verdana" w:hAnsi="Verdana"/>
                      <w:szCs w:val="20"/>
                    </w:rPr>
                    <w:t xml:space="preserve"> option on </w:t>
                  </w:r>
                  <w:proofErr w:type="spellStart"/>
                  <w:r>
                    <w:rPr>
                      <w:rFonts w:ascii="Verdana" w:hAnsi="Verdana"/>
                      <w:szCs w:val="20"/>
                    </w:rPr>
                    <w:t>startup</w:t>
                  </w:r>
                  <w:proofErr w:type="spellEnd"/>
                  <w:r>
                    <w:rPr>
                      <w:rFonts w:ascii="Verdana" w:hAnsi="Verdana"/>
                      <w:szCs w:val="20"/>
                    </w:rPr>
                    <w:t>.</w:t>
                  </w:r>
                </w:p>
                <w:p w:rsidR="0054145C" w:rsidRDefault="0054145C" w:rsidP="00C908D4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54145C" w:rsidRDefault="0054145C" w:rsidP="00114FE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Dashboard screen of app appears</w:t>
                  </w:r>
                </w:p>
                <w:p w:rsidR="00873A28" w:rsidRDefault="0054145C" w:rsidP="0054145C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No vehicle data shows up on the screen, except the latitude and longitude if the GPS of the device is enabled.</w:t>
                  </w:r>
                  <w:r w:rsidR="00873A28">
                    <w:rPr>
                      <w:rFonts w:ascii="Verdana" w:hAnsi="Verdana"/>
                      <w:szCs w:val="20"/>
                    </w:rPr>
                    <w:t xml:space="preserve"> After the set </w:t>
                  </w:r>
                  <w:r w:rsidR="00873A28">
                    <w:rPr>
                      <w:rFonts w:ascii="Verdana" w:hAnsi="Verdana"/>
                      <w:szCs w:val="20"/>
                    </w:rPr>
                    <w:lastRenderedPageBreak/>
                    <w:t>upload interval elapses, ‘No Vehicle Data Available</w:t>
                  </w:r>
                </w:p>
                <w:p w:rsidR="0054145C" w:rsidRDefault="00873A28" w:rsidP="0054145C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’ shows up on top right corner. </w:t>
                  </w:r>
                </w:p>
              </w:tc>
            </w:tr>
          </w:tbl>
          <w:p w:rsidR="00114FEB" w:rsidRPr="00610CE4" w:rsidRDefault="00114FEB" w:rsidP="00114FEB">
            <w:pPr>
              <w:rPr>
                <w:rFonts w:ascii="Verdana" w:hAnsi="Verdana"/>
                <w:szCs w:val="20"/>
              </w:rPr>
            </w:pPr>
          </w:p>
        </w:tc>
      </w:tr>
      <w:tr w:rsidR="00114FEB" w:rsidRPr="00610CE4" w:rsidTr="00114FEB">
        <w:tc>
          <w:tcPr>
            <w:tcW w:w="9513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lastRenderedPageBreak/>
              <w:t>Actual Outcome</w:t>
            </w:r>
          </w:p>
        </w:tc>
      </w:tr>
      <w:tr w:rsidR="00114FEB" w:rsidRPr="00610CE4" w:rsidTr="00114FEB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8A37CD" w:rsidRPr="00610CE4" w:rsidTr="00114FEB">
              <w:tc>
                <w:tcPr>
                  <w:tcW w:w="996" w:type="dxa"/>
                  <w:shd w:val="clear" w:color="auto" w:fill="auto"/>
                </w:tcPr>
                <w:p w:rsidR="008A37CD" w:rsidRPr="00610CE4" w:rsidRDefault="008A37CD" w:rsidP="008A37CD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8A37CD" w:rsidRPr="00610CE4" w:rsidRDefault="0054145C" w:rsidP="008A37C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One blue light of VI device glows</w:t>
                  </w:r>
                </w:p>
              </w:tc>
            </w:tr>
            <w:tr w:rsidR="0054145C" w:rsidRPr="00610CE4" w:rsidTr="00114FEB">
              <w:tc>
                <w:tcPr>
                  <w:tcW w:w="996" w:type="dxa"/>
                  <w:shd w:val="clear" w:color="auto" w:fill="auto"/>
                </w:tcPr>
                <w:p w:rsidR="0054145C" w:rsidRPr="00610CE4" w:rsidRDefault="0054145C" w:rsidP="008A37CD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54145C" w:rsidRDefault="0054145C" w:rsidP="008A37C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Dashboard screen appears with no vehicle data </w:t>
                  </w:r>
                </w:p>
              </w:tc>
            </w:tr>
          </w:tbl>
          <w:p w:rsidR="00114FEB" w:rsidRPr="00610CE4" w:rsidRDefault="00114FEB" w:rsidP="00114FEB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114FEB" w:rsidRPr="00610CE4" w:rsidRDefault="00114FEB" w:rsidP="00114FEB">
      <w:pPr>
        <w:rPr>
          <w:rFonts w:ascii="Verdana" w:hAnsi="Verdana"/>
          <w:szCs w:val="20"/>
        </w:rPr>
      </w:pPr>
    </w:p>
    <w:p w:rsidR="00114FEB" w:rsidRDefault="00114FEB" w:rsidP="00114FEB">
      <w:pPr>
        <w:rPr>
          <w:rFonts w:ascii="Verdana" w:hAnsi="Verdana"/>
          <w:szCs w:val="20"/>
        </w:rPr>
      </w:pPr>
    </w:p>
    <w:p w:rsidR="00114FEB" w:rsidRDefault="00114FEB" w:rsidP="00114FEB">
      <w:pPr>
        <w:rPr>
          <w:rFonts w:ascii="Verdana" w:hAnsi="Verdana"/>
          <w:szCs w:val="20"/>
        </w:rPr>
      </w:pPr>
    </w:p>
    <w:p w:rsidR="00114FEB" w:rsidRDefault="00114FEB" w:rsidP="00114FEB">
      <w:pPr>
        <w:rPr>
          <w:rFonts w:ascii="Verdana" w:hAnsi="Verdana"/>
          <w:szCs w:val="20"/>
        </w:rPr>
      </w:pPr>
    </w:p>
    <w:p w:rsidR="00981B2F" w:rsidRDefault="00981B2F" w:rsidP="00114FEB">
      <w:pPr>
        <w:rPr>
          <w:rFonts w:ascii="Verdana" w:hAnsi="Verdana"/>
          <w:szCs w:val="20"/>
        </w:rPr>
      </w:pPr>
    </w:p>
    <w:p w:rsidR="00981B2F" w:rsidRDefault="00981B2F" w:rsidP="00114FEB">
      <w:pPr>
        <w:rPr>
          <w:rFonts w:ascii="Verdana" w:hAnsi="Verdana"/>
          <w:szCs w:val="20"/>
        </w:rPr>
      </w:pPr>
    </w:p>
    <w:p w:rsidR="00114FEB" w:rsidRDefault="00114FEB" w:rsidP="00114FEB">
      <w:pPr>
        <w:rPr>
          <w:rFonts w:ascii="Verdana" w:hAnsi="Verdana"/>
          <w:szCs w:val="20"/>
        </w:rPr>
      </w:pPr>
    </w:p>
    <w:p w:rsidR="003E41F6" w:rsidRDefault="003E41F6" w:rsidP="00114FEB">
      <w:pPr>
        <w:rPr>
          <w:rFonts w:ascii="Verdana" w:hAnsi="Verdana"/>
          <w:szCs w:val="20"/>
        </w:rPr>
      </w:pPr>
    </w:p>
    <w:p w:rsidR="003E41F6" w:rsidRDefault="003E41F6" w:rsidP="00114FEB">
      <w:pPr>
        <w:rPr>
          <w:rFonts w:ascii="Verdana" w:hAnsi="Verdana"/>
          <w:szCs w:val="20"/>
        </w:rPr>
      </w:pPr>
    </w:p>
    <w:p w:rsidR="003E41F6" w:rsidRDefault="003E41F6" w:rsidP="00114FEB">
      <w:pPr>
        <w:rPr>
          <w:rFonts w:ascii="Verdana" w:hAnsi="Verdana"/>
          <w:szCs w:val="20"/>
        </w:rPr>
      </w:pPr>
    </w:p>
    <w:p w:rsidR="003E41F6" w:rsidRPr="00610CE4" w:rsidRDefault="003E41F6" w:rsidP="00114FEB">
      <w:pPr>
        <w:rPr>
          <w:rFonts w:ascii="Verdana" w:hAnsi="Verdana"/>
          <w:szCs w:val="20"/>
        </w:rPr>
      </w:pPr>
    </w:p>
    <w:p w:rsidR="00114FEB" w:rsidRPr="00610CE4" w:rsidRDefault="00114FEB" w:rsidP="00114FEB">
      <w:pPr>
        <w:rPr>
          <w:rFonts w:ascii="Verdana" w:hAnsi="Verdana"/>
          <w:szCs w:val="20"/>
        </w:rPr>
      </w:pPr>
    </w:p>
    <w:p w:rsidR="00114FEB" w:rsidRPr="00610CE4" w:rsidRDefault="00114FEB" w:rsidP="00114FEB">
      <w:pPr>
        <w:rPr>
          <w:rFonts w:ascii="Verdana" w:hAnsi="Verdana"/>
          <w:szCs w:val="20"/>
        </w:rPr>
      </w:pP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114FEB" w:rsidRPr="00610CE4" w:rsidTr="00326F88">
        <w:tc>
          <w:tcPr>
            <w:tcW w:w="9513" w:type="dxa"/>
            <w:shd w:val="clear" w:color="auto" w:fill="008080"/>
          </w:tcPr>
          <w:p w:rsidR="00114FEB" w:rsidRPr="00610CE4" w:rsidRDefault="00114FEB" w:rsidP="00114FE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114FEB" w:rsidRPr="00610CE4" w:rsidTr="00326F88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75"/>
              <w:gridCol w:w="1260"/>
              <w:gridCol w:w="1440"/>
              <w:gridCol w:w="5515"/>
            </w:tblGrid>
            <w:tr w:rsidR="00114FEB" w:rsidRPr="00610CE4" w:rsidTr="00114FEB">
              <w:trPr>
                <w:trHeight w:val="350"/>
              </w:trPr>
              <w:tc>
                <w:tcPr>
                  <w:tcW w:w="1075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260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440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5515" w:type="dxa"/>
                  <w:shd w:val="clear" w:color="auto" w:fill="E5E8F9"/>
                </w:tcPr>
                <w:p w:rsidR="00114FEB" w:rsidRPr="00610CE4" w:rsidRDefault="00114FEB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114FEB" w:rsidRPr="00610CE4" w:rsidTr="00114FEB">
              <w:tc>
                <w:tcPr>
                  <w:tcW w:w="1075" w:type="dxa"/>
                  <w:shd w:val="clear" w:color="auto" w:fill="auto"/>
                </w:tcPr>
                <w:p w:rsidR="00114FEB" w:rsidRPr="00610CE4" w:rsidRDefault="0054145C" w:rsidP="00114FEB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:rsidR="00114FEB" w:rsidRPr="00610CE4" w:rsidRDefault="005F2171" w:rsidP="00114FE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3E41F6">
                    <w:rPr>
                      <w:rFonts w:ascii="Verdana" w:hAnsi="Verdana"/>
                      <w:szCs w:val="20"/>
                    </w:rPr>
                    <w:t>5</w:t>
                  </w:r>
                  <w:r>
                    <w:rPr>
                      <w:rFonts w:ascii="Verdana" w:hAnsi="Verdana"/>
                      <w:szCs w:val="20"/>
                    </w:rPr>
                    <w:t>-</w:t>
                  </w:r>
                  <w:r w:rsidR="00C7328B">
                    <w:rPr>
                      <w:rFonts w:ascii="Verdana" w:hAnsi="Verdana"/>
                      <w:szCs w:val="20"/>
                    </w:rPr>
                    <w:t>Jan-2015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114FEB" w:rsidRPr="00610CE4" w:rsidRDefault="00C7328B" w:rsidP="00114FE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Manu Jaggi</w:t>
                  </w:r>
                </w:p>
              </w:tc>
              <w:tc>
                <w:tcPr>
                  <w:tcW w:w="5515" w:type="dxa"/>
                  <w:shd w:val="clear" w:color="auto" w:fill="auto"/>
                </w:tcPr>
                <w:p w:rsidR="00114FEB" w:rsidRPr="00610CE4" w:rsidRDefault="00326F88" w:rsidP="00114FEB">
                  <w:pPr>
                    <w:rPr>
                      <w:rFonts w:ascii="Verdana" w:hAnsi="Verdana"/>
                      <w:szCs w:val="20"/>
                    </w:rPr>
                  </w:pPr>
                  <w:r w:rsidRPr="00B67F8B">
                    <w:rPr>
                      <w:rFonts w:ascii="Verdana" w:hAnsi="Verdana"/>
                      <w:noProof/>
                      <w:szCs w:val="20"/>
                      <w:lang w:val="en-US"/>
                    </w:rPr>
                    <w:drawing>
                      <wp:inline distT="0" distB="0" distL="0" distR="0" wp14:anchorId="218E16A3" wp14:editId="630734DE">
                        <wp:extent cx="3399155" cy="2124472"/>
                        <wp:effectExtent l="0" t="0" r="0" b="9525"/>
                        <wp:docPr id="1" name="Picture 1" descr="C:\Users\jaggi.m\Desktop\Screenshot_2015-01-15-15-02-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aggi.m\Desktop\Screenshot_2015-01-15-15-02-1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5311" cy="2128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14FEB" w:rsidRPr="00610CE4" w:rsidRDefault="00114FEB" w:rsidP="00114FEB">
            <w:pPr>
              <w:rPr>
                <w:rFonts w:ascii="Verdana" w:hAnsi="Verdana"/>
                <w:szCs w:val="20"/>
              </w:rPr>
            </w:pPr>
          </w:p>
          <w:p w:rsidR="00114FEB" w:rsidRPr="00610CE4" w:rsidRDefault="00114FEB" w:rsidP="00114FEB">
            <w:pPr>
              <w:rPr>
                <w:rFonts w:ascii="Verdana" w:hAnsi="Verdana"/>
                <w:szCs w:val="20"/>
              </w:rPr>
            </w:pPr>
          </w:p>
        </w:tc>
      </w:tr>
    </w:tbl>
    <w:p w:rsidR="004A2F25" w:rsidRDefault="004A2F25" w:rsidP="004A2F25">
      <w:pPr>
        <w:pStyle w:val="cgoNormal"/>
      </w:pPr>
    </w:p>
    <w:p w:rsidR="00887F5C" w:rsidRPr="004A2F25" w:rsidRDefault="00887F5C" w:rsidP="004A2F25">
      <w:pPr>
        <w:pStyle w:val="cgo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501C4C" w:rsidRPr="00610CE4" w:rsidTr="00897AC7">
        <w:tc>
          <w:tcPr>
            <w:tcW w:w="9513" w:type="dxa"/>
            <w:shd w:val="clear" w:color="auto" w:fill="008080"/>
          </w:tcPr>
          <w:p w:rsidR="00501C4C" w:rsidRPr="00610CE4" w:rsidRDefault="00501C4C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501C4C" w:rsidRPr="00610CE4" w:rsidTr="005630C8">
        <w:trPr>
          <w:trHeight w:val="332"/>
        </w:trPr>
        <w:tc>
          <w:tcPr>
            <w:tcW w:w="9513" w:type="dxa"/>
            <w:shd w:val="clear" w:color="auto" w:fill="auto"/>
          </w:tcPr>
          <w:p w:rsidR="00501C4C" w:rsidRPr="00610CE4" w:rsidRDefault="0054145C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Vehicle Live Stream testing</w:t>
            </w:r>
          </w:p>
        </w:tc>
      </w:tr>
    </w:tbl>
    <w:p w:rsidR="00501C4C" w:rsidRPr="00610CE4" w:rsidRDefault="00501C4C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3489"/>
        <w:gridCol w:w="1941"/>
        <w:gridCol w:w="2142"/>
      </w:tblGrid>
      <w:tr w:rsidR="004F2A5B" w:rsidRPr="00610CE4" w:rsidTr="00897AC7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4F2A5B" w:rsidRPr="00610CE4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A5B" w:rsidRPr="00610CE4" w:rsidRDefault="00D32705" w:rsidP="00A5416C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TC</w:t>
            </w:r>
            <w:r w:rsidR="00A5416C">
              <w:rPr>
                <w:rFonts w:ascii="Verdana" w:hAnsi="Verdana"/>
                <w:szCs w:val="20"/>
              </w:rPr>
              <w:t>2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4F2A5B" w:rsidRPr="00610CE4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F2A5B" w:rsidRPr="00610CE4" w:rsidRDefault="00926465" w:rsidP="00D2325B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Manu Jaggi</w:t>
            </w:r>
          </w:p>
        </w:tc>
      </w:tr>
      <w:tr w:rsidR="00D940F7" w:rsidRPr="00610CE4" w:rsidTr="00897AC7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D940F7" w:rsidRPr="00610CE4" w:rsidRDefault="00D940F7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0F7" w:rsidRPr="00610CE4" w:rsidRDefault="0054145C" w:rsidP="00325632">
            <w:pPr>
              <w:rPr>
                <w:rFonts w:ascii="Verdana" w:hAnsi="Verdana"/>
                <w:szCs w:val="20"/>
              </w:rPr>
            </w:pPr>
            <w:r>
              <w:t>Live stream doesn’t work when Bluetooth on the mobile device is enabled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D940F7" w:rsidRPr="00610CE4" w:rsidRDefault="00D940F7" w:rsidP="00D730C3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40F7" w:rsidRPr="00610CE4" w:rsidRDefault="0055041A" w:rsidP="0055041A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</w:t>
            </w:r>
            <w:r w:rsidR="00926465">
              <w:rPr>
                <w:rFonts w:ascii="Verdana" w:hAnsi="Verdana"/>
                <w:szCs w:val="20"/>
              </w:rPr>
              <w:t>5-Jan-2015</w:t>
            </w: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4B0256" w:rsidRPr="00610CE4" w:rsidTr="00897AC7">
        <w:tc>
          <w:tcPr>
            <w:tcW w:w="9513" w:type="dxa"/>
            <w:shd w:val="clear" w:color="auto" w:fill="008080"/>
          </w:tcPr>
          <w:p w:rsidR="004B0256" w:rsidRPr="00610CE4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lastRenderedPageBreak/>
              <w:t>Requirements Covered</w:t>
            </w:r>
          </w:p>
        </w:tc>
      </w:tr>
      <w:tr w:rsidR="004B0256" w:rsidRPr="00610CE4" w:rsidTr="00897AC7">
        <w:tc>
          <w:tcPr>
            <w:tcW w:w="9513" w:type="dxa"/>
            <w:shd w:val="clear" w:color="auto" w:fill="auto"/>
          </w:tcPr>
          <w:p w:rsidR="00BE04FE" w:rsidRPr="00610CE4" w:rsidRDefault="0054145C" w:rsidP="0055041A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Live stream data over BT interface channel</w:t>
            </w:r>
          </w:p>
        </w:tc>
      </w:tr>
    </w:tbl>
    <w:p w:rsidR="004B0256" w:rsidRPr="00610CE4" w:rsidRDefault="004B0256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501C4C" w:rsidRPr="00610CE4" w:rsidTr="0054145C">
        <w:tc>
          <w:tcPr>
            <w:tcW w:w="9290" w:type="dxa"/>
            <w:shd w:val="clear" w:color="auto" w:fill="008080"/>
          </w:tcPr>
          <w:p w:rsidR="00501C4C" w:rsidRPr="00610CE4" w:rsidRDefault="00F6761B" w:rsidP="00D2325B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54145C" w:rsidRPr="00610CE4" w:rsidTr="0054145C">
        <w:tc>
          <w:tcPr>
            <w:tcW w:w="9290" w:type="dxa"/>
            <w:shd w:val="clear" w:color="auto" w:fill="auto"/>
          </w:tcPr>
          <w:p w:rsidR="0054145C" w:rsidRPr="00610CE4" w:rsidRDefault="0054145C" w:rsidP="0054145C">
            <w:pPr>
              <w:rPr>
                <w:rFonts w:ascii="Verdana" w:hAnsi="Verdana"/>
                <w:szCs w:val="20"/>
              </w:rPr>
            </w:pPr>
          </w:p>
          <w:p w:rsidR="0054145C" w:rsidRPr="00610CE4" w:rsidRDefault="0054145C" w:rsidP="0054145C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To test live stream vehicle data from VI device to Mobile device over the BT channel.</w:t>
            </w:r>
          </w:p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F6761B" w:rsidRPr="00610CE4" w:rsidTr="00897AC7">
        <w:tc>
          <w:tcPr>
            <w:tcW w:w="9513" w:type="dxa"/>
            <w:shd w:val="clear" w:color="auto" w:fill="008080"/>
          </w:tcPr>
          <w:p w:rsidR="00F6761B" w:rsidRPr="00610CE4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:rsidRPr="00610CE4" w:rsidTr="00897AC7">
        <w:tc>
          <w:tcPr>
            <w:tcW w:w="9513" w:type="dxa"/>
            <w:shd w:val="clear" w:color="auto" w:fill="auto"/>
          </w:tcPr>
          <w:p w:rsidR="002B0995" w:rsidRPr="0055041A" w:rsidRDefault="002B0995" w:rsidP="0076384E"/>
        </w:tc>
      </w:tr>
    </w:tbl>
    <w:p w:rsidR="00987CD9" w:rsidRPr="00610CE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D940F7" w:rsidRPr="00610CE4" w:rsidTr="00897AC7">
        <w:tc>
          <w:tcPr>
            <w:tcW w:w="9513" w:type="dxa"/>
            <w:shd w:val="clear" w:color="auto" w:fill="008080"/>
          </w:tcPr>
          <w:p w:rsidR="00D940F7" w:rsidRPr="00610CE4" w:rsidRDefault="004005A2" w:rsidP="00D730C3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D940F7" w:rsidRPr="00610CE4" w:rsidTr="00897AC7">
        <w:tc>
          <w:tcPr>
            <w:tcW w:w="9513" w:type="dxa"/>
            <w:shd w:val="clear" w:color="auto" w:fill="auto"/>
          </w:tcPr>
          <w:p w:rsidR="00325632" w:rsidRDefault="00325632" w:rsidP="00325632">
            <w:pPr>
              <w:pStyle w:val="ListParagraph"/>
              <w:numPr>
                <w:ilvl w:val="0"/>
                <w:numId w:val="26"/>
              </w:numPr>
            </w:pPr>
            <w:r w:rsidRPr="00DD6ECB">
              <w:t xml:space="preserve">Install the </w:t>
            </w:r>
            <w:r>
              <w:t xml:space="preserve">given </w:t>
            </w:r>
            <w:proofErr w:type="spellStart"/>
            <w:r>
              <w:t>apk</w:t>
            </w:r>
            <w:proofErr w:type="spellEnd"/>
            <w:r>
              <w:t xml:space="preserve"> </w:t>
            </w:r>
            <w:r w:rsidRPr="00C908D4">
              <w:rPr>
                <w:b/>
              </w:rPr>
              <w:t>(</w:t>
            </w:r>
            <w:proofErr w:type="spellStart"/>
            <w:r w:rsidRPr="00C908D4">
              <w:rPr>
                <w:b/>
              </w:rPr>
              <w:t>FordmHealthDemo.apk</w:t>
            </w:r>
            <w:proofErr w:type="spellEnd"/>
            <w:r w:rsidRPr="00C908D4">
              <w:rPr>
                <w:b/>
              </w:rPr>
              <w:t>)</w:t>
            </w:r>
            <w:r w:rsidRPr="00DD6ECB">
              <w:t xml:space="preserve"> on Android Tab</w:t>
            </w:r>
            <w:r>
              <w:t>/phone</w:t>
            </w:r>
            <w:r w:rsidRPr="00DD6ECB">
              <w:t xml:space="preserve"> using with a normal installation process.</w:t>
            </w:r>
          </w:p>
          <w:p w:rsidR="00325632" w:rsidRDefault="00325632" w:rsidP="00325632">
            <w:pPr>
              <w:tabs>
                <w:tab w:val="left" w:pos="1710"/>
              </w:tabs>
            </w:pPr>
            <w:r>
              <w:tab/>
            </w:r>
          </w:p>
          <w:p w:rsidR="00325632" w:rsidRDefault="00325632" w:rsidP="00325632">
            <w:pPr>
              <w:pStyle w:val="ListParagraph"/>
              <w:numPr>
                <w:ilvl w:val="0"/>
                <w:numId w:val="26"/>
              </w:numPr>
            </w:pPr>
            <w:r>
              <w:t xml:space="preserve">VI setup in the Ford vehicle </w:t>
            </w:r>
          </w:p>
          <w:p w:rsidR="00325632" w:rsidRDefault="00325632" w:rsidP="00325632"/>
          <w:p w:rsidR="00325632" w:rsidRPr="00C908D4" w:rsidRDefault="00325632" w:rsidP="00325632">
            <w:pPr>
              <w:pStyle w:val="ListParagraph"/>
              <w:numPr>
                <w:ilvl w:val="0"/>
                <w:numId w:val="26"/>
              </w:numPr>
              <w:rPr>
                <w:b/>
                <w:i/>
              </w:rPr>
            </w:pPr>
            <w:r w:rsidRPr="00C908D4">
              <w:rPr>
                <w:b/>
                <w:i/>
              </w:rPr>
              <w:t xml:space="preserve">Phone / Tab prerequisite (common in all test cases): </w:t>
            </w:r>
            <w:proofErr w:type="spellStart"/>
            <w:r w:rsidRPr="00C908D4">
              <w:rPr>
                <w:b/>
                <w:i/>
              </w:rPr>
              <w:t>ver</w:t>
            </w:r>
            <w:proofErr w:type="spellEnd"/>
            <w:r w:rsidRPr="00C908D4">
              <w:rPr>
                <w:b/>
                <w:i/>
              </w:rPr>
              <w:t xml:space="preserve"> 4.0 and above; Bluetooth enabled; screen size 5” or more; GPS enabled; Internet enabled </w:t>
            </w:r>
          </w:p>
          <w:p w:rsidR="0054145C" w:rsidRPr="0054145C" w:rsidRDefault="0054145C" w:rsidP="0054145C">
            <w:pPr>
              <w:rPr>
                <w:rFonts w:ascii="Verdana" w:hAnsi="Verdana"/>
                <w:szCs w:val="20"/>
              </w:rPr>
            </w:pPr>
          </w:p>
          <w:p w:rsidR="00D940F7" w:rsidRPr="00610CE4" w:rsidRDefault="00D940F7" w:rsidP="0054145C">
            <w:pPr>
              <w:rPr>
                <w:rFonts w:ascii="Verdana" w:hAnsi="Verdana"/>
                <w:szCs w:val="20"/>
              </w:rPr>
            </w:pPr>
          </w:p>
        </w:tc>
      </w:tr>
    </w:tbl>
    <w:p w:rsidR="00D940F7" w:rsidRPr="00610CE4" w:rsidRDefault="00D940F7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0"/>
      </w:tblGrid>
      <w:tr w:rsidR="00F6761B" w:rsidRPr="00610CE4" w:rsidTr="00897AC7">
        <w:tc>
          <w:tcPr>
            <w:tcW w:w="9513" w:type="dxa"/>
            <w:shd w:val="clear" w:color="auto" w:fill="008080"/>
          </w:tcPr>
          <w:p w:rsidR="00F6761B" w:rsidRPr="00610CE4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610CE4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:rsidRPr="00610CE4" w:rsidTr="00897AC7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95"/>
              <w:gridCol w:w="2964"/>
            </w:tblGrid>
            <w:tr w:rsidR="00325632" w:rsidRPr="00610CE4" w:rsidTr="00616088">
              <w:tc>
                <w:tcPr>
                  <w:tcW w:w="996" w:type="dxa"/>
                  <w:shd w:val="clear" w:color="auto" w:fill="E5E8F9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95" w:type="dxa"/>
                  <w:shd w:val="clear" w:color="auto" w:fill="E5E8F9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64" w:type="dxa"/>
                  <w:shd w:val="clear" w:color="auto" w:fill="E5E8F9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325632" w:rsidRPr="00610CE4" w:rsidTr="00616088">
              <w:tc>
                <w:tcPr>
                  <w:tcW w:w="996" w:type="dxa"/>
                  <w:shd w:val="clear" w:color="auto" w:fill="auto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TC1.01</w:t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Attach the VI Unit with OBD port of ford </w:t>
                  </w:r>
                  <w:proofErr w:type="spellStart"/>
                  <w:r>
                    <w:rPr>
                      <w:rFonts w:ascii="Verdana" w:hAnsi="Verdana"/>
                      <w:szCs w:val="20"/>
                    </w:rPr>
                    <w:t>Figo</w:t>
                  </w:r>
                  <w:proofErr w:type="spellEnd"/>
                  <w:r>
                    <w:rPr>
                      <w:rFonts w:ascii="Verdana" w:hAnsi="Verdana"/>
                      <w:szCs w:val="20"/>
                    </w:rPr>
                    <w:t xml:space="preserve"> car. </w:t>
                  </w:r>
                </w:p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Start the Car to ignition on state</w:t>
                  </w:r>
                </w:p>
                <w:p w:rsidR="00325632" w:rsidRPr="00610CE4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One blue light of VI device glows</w:t>
                  </w:r>
                </w:p>
              </w:tc>
            </w:tr>
            <w:tr w:rsidR="00325632" w:rsidRPr="00610CE4" w:rsidTr="00616088">
              <w:tc>
                <w:tcPr>
                  <w:tcW w:w="996" w:type="dxa"/>
                  <w:shd w:val="clear" w:color="auto" w:fill="auto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TC1.02</w:t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On the mobile device (phone/tab) enable the Bluetooth from settings option.</w:t>
                  </w:r>
                </w:p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Both blue lights of VI device glows</w:t>
                  </w:r>
                </w:p>
              </w:tc>
            </w:tr>
            <w:tr w:rsidR="00325632" w:rsidRPr="00610CE4" w:rsidTr="00616088">
              <w:tc>
                <w:tcPr>
                  <w:tcW w:w="996" w:type="dxa"/>
                  <w:shd w:val="clear" w:color="auto" w:fill="auto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5395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Start the mHealth demo app on mobile device (giving initial set of inputs for server IP/ Port no, etc.)</w:t>
                  </w:r>
                </w:p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Select the ‘</w:t>
                  </w:r>
                  <w:r w:rsidRPr="0054145C">
                    <w:rPr>
                      <w:rFonts w:ascii="Verdana" w:hAnsi="Verdana"/>
                      <w:b/>
                      <w:szCs w:val="20"/>
                    </w:rPr>
                    <w:t>Real Data Feed’</w:t>
                  </w:r>
                  <w:r>
                    <w:rPr>
                      <w:rFonts w:ascii="Verdana" w:hAnsi="Verdana"/>
                      <w:szCs w:val="20"/>
                    </w:rPr>
                    <w:t xml:space="preserve"> option on </w:t>
                  </w:r>
                  <w:proofErr w:type="spellStart"/>
                  <w:r>
                    <w:rPr>
                      <w:rFonts w:ascii="Verdana" w:hAnsi="Verdana"/>
                      <w:szCs w:val="20"/>
                    </w:rPr>
                    <w:t>startup</w:t>
                  </w:r>
                  <w:proofErr w:type="spellEnd"/>
                  <w:r>
                    <w:rPr>
                      <w:rFonts w:ascii="Verdana" w:hAnsi="Verdana"/>
                      <w:szCs w:val="20"/>
                    </w:rPr>
                    <w:t>.</w:t>
                  </w:r>
                </w:p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Dashboard screen of app appears</w:t>
                  </w:r>
                </w:p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Vehicle data shows up on the screen and it starts uploading in the set interval.</w:t>
                  </w:r>
                </w:p>
              </w:tc>
            </w:tr>
            <w:tr w:rsidR="00325632" w:rsidRPr="00610CE4" w:rsidTr="00616088">
              <w:tc>
                <w:tcPr>
                  <w:tcW w:w="996" w:type="dxa"/>
                  <w:shd w:val="clear" w:color="auto" w:fill="auto"/>
                </w:tcPr>
                <w:p w:rsidR="00325632" w:rsidRPr="00610CE4" w:rsidRDefault="00325632" w:rsidP="00325632">
                  <w:pPr>
                    <w:rPr>
                      <w:rFonts w:ascii="Verdana" w:hAnsi="Verdana"/>
                      <w:b/>
                      <w:szCs w:val="20"/>
                    </w:rPr>
                  </w:pPr>
                </w:p>
              </w:tc>
              <w:tc>
                <w:tcPr>
                  <w:tcW w:w="5395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2964" w:type="dxa"/>
                  <w:shd w:val="clear" w:color="auto" w:fill="auto"/>
                </w:tcPr>
                <w:p w:rsidR="00325632" w:rsidRDefault="00325632" w:rsidP="00325632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:rsidR="00FB3C2C" w:rsidRPr="00610CE4" w:rsidRDefault="00FB3C2C" w:rsidP="00C80F19">
            <w:pPr>
              <w:rPr>
                <w:rFonts w:ascii="Verdana" w:hAnsi="Verdana"/>
                <w:szCs w:val="20"/>
              </w:rPr>
            </w:pPr>
          </w:p>
        </w:tc>
      </w:tr>
      <w:tr w:rsidR="00FB3C2C" w:rsidRPr="00610CE4" w:rsidTr="00897AC7">
        <w:tc>
          <w:tcPr>
            <w:tcW w:w="9513" w:type="dxa"/>
            <w:shd w:val="clear" w:color="auto" w:fill="008080"/>
          </w:tcPr>
          <w:p w:rsidR="00FB3C2C" w:rsidRPr="00610CE4" w:rsidRDefault="00D940F7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</w:t>
            </w:r>
            <w:r w:rsidR="00FB3C2C" w:rsidRPr="00610CE4">
              <w:rPr>
                <w:rFonts w:ascii="Verdana" w:hAnsi="Verdana"/>
                <w:b/>
                <w:color w:val="FFFFFF"/>
                <w:szCs w:val="20"/>
              </w:rPr>
              <w:t xml:space="preserve"> Outcome</w:t>
            </w:r>
          </w:p>
        </w:tc>
      </w:tr>
      <w:tr w:rsidR="00FB3C2C" w:rsidRPr="00610CE4" w:rsidTr="00897AC7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D940F7" w:rsidRPr="00610CE4" w:rsidTr="00325632">
              <w:trPr>
                <w:trHeight w:val="350"/>
              </w:trPr>
              <w:tc>
                <w:tcPr>
                  <w:tcW w:w="996" w:type="dxa"/>
                  <w:shd w:val="clear" w:color="auto" w:fill="auto"/>
                </w:tcPr>
                <w:p w:rsidR="00D940F7" w:rsidRPr="00610CE4" w:rsidRDefault="00834675" w:rsidP="00A5416C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 w:rsidR="00A5416C">
                    <w:rPr>
                      <w:rFonts w:ascii="Verdana" w:hAnsi="Verdana"/>
                      <w:b/>
                      <w:szCs w:val="20"/>
                    </w:rPr>
                    <w:t>2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 w:rsidR="00F37D44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610CE4" w:rsidRDefault="00F37D44" w:rsidP="00F37D4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Both blue light of VI device glows. </w:t>
                  </w:r>
                </w:p>
              </w:tc>
            </w:tr>
            <w:tr w:rsidR="00325632" w:rsidRPr="00610CE4" w:rsidTr="00247DE1">
              <w:tc>
                <w:tcPr>
                  <w:tcW w:w="996" w:type="dxa"/>
                  <w:shd w:val="clear" w:color="auto" w:fill="auto"/>
                </w:tcPr>
                <w:p w:rsidR="00325632" w:rsidRPr="00610CE4" w:rsidRDefault="00325632" w:rsidP="00A5416C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TC2.03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325632" w:rsidRDefault="00F37D44" w:rsidP="00347FC7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Vehicle data starts sowing up on the screen.</w:t>
                  </w:r>
                </w:p>
              </w:tc>
            </w:tr>
          </w:tbl>
          <w:p w:rsidR="00FB3C2C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  <w:p w:rsidR="00E42478" w:rsidRPr="00610CE4" w:rsidRDefault="00E42478" w:rsidP="00C80F19">
            <w:pPr>
              <w:rPr>
                <w:rFonts w:ascii="Verdana" w:hAnsi="Verdana"/>
                <w:b/>
                <w:szCs w:val="20"/>
              </w:rPr>
            </w:pPr>
          </w:p>
          <w:p w:rsidR="00FB3C2C" w:rsidRPr="00610CE4" w:rsidRDefault="005630C8" w:rsidP="00C80F19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Screen shots at each stage as captured below - </w:t>
            </w:r>
          </w:p>
        </w:tc>
      </w:tr>
    </w:tbl>
    <w:p w:rsidR="00F6761B" w:rsidRPr="00610CE4" w:rsidRDefault="00F6761B" w:rsidP="00D2325B">
      <w:pPr>
        <w:rPr>
          <w:rFonts w:ascii="Verdana" w:hAnsi="Verdana"/>
          <w:szCs w:val="20"/>
        </w:rPr>
      </w:pPr>
    </w:p>
    <w:p w:rsidR="00987CD9" w:rsidRDefault="00987CD9" w:rsidP="00D2325B">
      <w:pPr>
        <w:rPr>
          <w:rFonts w:ascii="Verdana" w:hAnsi="Verdana"/>
          <w:szCs w:val="20"/>
        </w:rPr>
      </w:pPr>
    </w:p>
    <w:p w:rsidR="00347FC7" w:rsidRDefault="00347FC7" w:rsidP="00D2325B">
      <w:pPr>
        <w:rPr>
          <w:rFonts w:ascii="Verdana" w:hAnsi="Verdana"/>
          <w:szCs w:val="20"/>
        </w:rPr>
      </w:pPr>
    </w:p>
    <w:p w:rsidR="00347FC7" w:rsidRDefault="00347FC7" w:rsidP="00D2325B">
      <w:pPr>
        <w:rPr>
          <w:rFonts w:ascii="Verdana" w:hAnsi="Verdana"/>
          <w:szCs w:val="20"/>
        </w:rPr>
      </w:pPr>
    </w:p>
    <w:p w:rsidR="00347FC7" w:rsidRPr="00610CE4" w:rsidRDefault="00347FC7" w:rsidP="00D2325B">
      <w:pPr>
        <w:rPr>
          <w:rFonts w:ascii="Verdana" w:hAnsi="Verdana"/>
          <w:szCs w:val="20"/>
        </w:rPr>
      </w:pPr>
    </w:p>
    <w:p w:rsidR="00247DE1" w:rsidRPr="00610CE4" w:rsidRDefault="00247DE1" w:rsidP="00D2325B">
      <w:pPr>
        <w:rPr>
          <w:rFonts w:ascii="Verdana" w:hAnsi="Verdana"/>
          <w:szCs w:val="20"/>
        </w:rPr>
      </w:pPr>
    </w:p>
    <w:p w:rsidR="00247DE1" w:rsidRPr="00610CE4" w:rsidRDefault="00247DE1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6"/>
      </w:tblGrid>
      <w:tr w:rsidR="004B0256" w:rsidRPr="00610CE4" w:rsidTr="00FA3D97">
        <w:tc>
          <w:tcPr>
            <w:tcW w:w="9516" w:type="dxa"/>
            <w:shd w:val="clear" w:color="auto" w:fill="008080"/>
          </w:tcPr>
          <w:p w:rsidR="004B0256" w:rsidRPr="00610CE4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4B0256" w:rsidRPr="00610CE4" w:rsidTr="00FA3D97">
        <w:tc>
          <w:tcPr>
            <w:tcW w:w="9516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88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21"/>
              <w:gridCol w:w="1196"/>
              <w:gridCol w:w="1367"/>
              <w:gridCol w:w="5238"/>
            </w:tblGrid>
            <w:tr w:rsidR="004B0256" w:rsidRPr="00610CE4" w:rsidTr="00A5416C">
              <w:trPr>
                <w:trHeight w:val="345"/>
              </w:trPr>
              <w:tc>
                <w:tcPr>
                  <w:tcW w:w="1021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lastRenderedPageBreak/>
                    <w:t>#</w:t>
                  </w:r>
                </w:p>
              </w:tc>
              <w:tc>
                <w:tcPr>
                  <w:tcW w:w="1196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367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5238" w:type="dxa"/>
                  <w:shd w:val="clear" w:color="auto" w:fill="E5E8F9"/>
                </w:tcPr>
                <w:p w:rsidR="004B0256" w:rsidRPr="00610CE4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552504" w:rsidRPr="00610CE4" w:rsidTr="00A5416C">
              <w:trPr>
                <w:trHeight w:val="3675"/>
              </w:trPr>
              <w:tc>
                <w:tcPr>
                  <w:tcW w:w="1021" w:type="dxa"/>
                  <w:shd w:val="clear" w:color="auto" w:fill="auto"/>
                </w:tcPr>
                <w:p w:rsidR="00552504" w:rsidRPr="00610CE4" w:rsidRDefault="00552504" w:rsidP="00A5416C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 w:rsidR="00A5416C">
                    <w:rPr>
                      <w:rFonts w:ascii="Verdana" w:hAnsi="Verdana"/>
                      <w:b/>
                      <w:szCs w:val="20"/>
                    </w:rPr>
                    <w:t>2</w:t>
                  </w:r>
                  <w:r w:rsidR="005F48F2">
                    <w:rPr>
                      <w:rFonts w:ascii="Verdana" w:hAnsi="Verdana"/>
                      <w:b/>
                      <w:szCs w:val="20"/>
                    </w:rPr>
                    <w:t>.03</w:t>
                  </w:r>
                </w:p>
              </w:tc>
              <w:tc>
                <w:tcPr>
                  <w:tcW w:w="1196" w:type="dxa"/>
                  <w:shd w:val="clear" w:color="auto" w:fill="auto"/>
                </w:tcPr>
                <w:p w:rsidR="00552504" w:rsidRPr="00610CE4" w:rsidRDefault="00171E9F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15-Jan-2015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552504" w:rsidRPr="00610CE4" w:rsidRDefault="00171E9F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Manu Jaggi</w:t>
                  </w:r>
                </w:p>
              </w:tc>
              <w:tc>
                <w:tcPr>
                  <w:tcW w:w="5238" w:type="dxa"/>
                  <w:shd w:val="clear" w:color="auto" w:fill="auto"/>
                </w:tcPr>
                <w:p w:rsidR="00552504" w:rsidRPr="00610CE4" w:rsidRDefault="00533DBA" w:rsidP="00656BB5">
                  <w:pPr>
                    <w:rPr>
                      <w:rFonts w:ascii="Verdana" w:hAnsi="Verdana"/>
                      <w:szCs w:val="20"/>
                    </w:rPr>
                  </w:pPr>
                  <w:r w:rsidRPr="00533DBA">
                    <w:rPr>
                      <w:rFonts w:ascii="Verdana" w:hAnsi="Verdana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3219450" cy="2070496"/>
                        <wp:effectExtent l="0" t="0" r="0" b="6350"/>
                        <wp:docPr id="3" name="Picture 3" descr="D:\Ford\2015-01-15\Test Case\Screenshot_2015-01-15-18-16-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Ford\2015-01-15\Test Case\Screenshot_2015-01-15-18-16-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0441" cy="20839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0256" w:rsidRPr="00610CE4" w:rsidRDefault="004B0256" w:rsidP="004B0256">
            <w:pPr>
              <w:rPr>
                <w:rFonts w:ascii="Verdana" w:hAnsi="Verdana"/>
                <w:szCs w:val="20"/>
              </w:rPr>
            </w:pPr>
          </w:p>
        </w:tc>
      </w:tr>
    </w:tbl>
    <w:p w:rsidR="003F1A62" w:rsidRDefault="003F1A62" w:rsidP="003F1A62">
      <w:pPr>
        <w:rPr>
          <w:rFonts w:ascii="Verdana" w:hAnsi="Verdana"/>
          <w:szCs w:val="20"/>
        </w:rPr>
      </w:pPr>
    </w:p>
    <w:p w:rsidR="00656BB5" w:rsidRDefault="00656BB5" w:rsidP="003F1A62">
      <w:pPr>
        <w:rPr>
          <w:rFonts w:ascii="Verdana" w:hAnsi="Verdana"/>
          <w:szCs w:val="20"/>
        </w:rPr>
      </w:pPr>
    </w:p>
    <w:p w:rsidR="00656BB5" w:rsidRDefault="00656BB5" w:rsidP="003F1A62">
      <w:pPr>
        <w:rPr>
          <w:rFonts w:ascii="Verdana" w:hAnsi="Verdana"/>
          <w:szCs w:val="20"/>
        </w:rPr>
      </w:pPr>
    </w:p>
    <w:p w:rsidR="00656BB5" w:rsidRDefault="00656BB5" w:rsidP="003F1A62">
      <w:pPr>
        <w:rPr>
          <w:rFonts w:ascii="Verdana" w:hAnsi="Verdana"/>
          <w:szCs w:val="20"/>
        </w:rPr>
      </w:pPr>
    </w:p>
    <w:p w:rsidR="00656BB5" w:rsidRDefault="00656BB5" w:rsidP="003F1A62">
      <w:pPr>
        <w:rPr>
          <w:rFonts w:ascii="Verdana" w:hAnsi="Verdana"/>
          <w:szCs w:val="20"/>
        </w:rPr>
      </w:pPr>
    </w:p>
    <w:p w:rsidR="00656BB5" w:rsidRDefault="00656BB5" w:rsidP="003F1A62">
      <w:pPr>
        <w:rPr>
          <w:rFonts w:ascii="Verdana" w:hAnsi="Verdana"/>
          <w:szCs w:val="20"/>
        </w:rPr>
      </w:pPr>
    </w:p>
    <w:p w:rsidR="00656BB5" w:rsidRDefault="00656BB5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6C7F06" w:rsidRPr="00D05219" w:rsidRDefault="00873A28" w:rsidP="00873A28">
            <w:pPr>
              <w:tabs>
                <w:tab w:val="left" w:pos="7635"/>
              </w:tabs>
              <w:spacing w:after="120"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Application responsiveness on different tabs.</w:t>
            </w:r>
          </w:p>
        </w:tc>
      </w:tr>
    </w:tbl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6C7F06" w:rsidRPr="00610CE4" w:rsidTr="00882324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TC</w:t>
            </w:r>
            <w:r>
              <w:rPr>
                <w:rFonts w:ascii="Verdana" w:hAnsi="Verdana"/>
                <w:szCs w:val="20"/>
              </w:rPr>
              <w:t>3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C7F06" w:rsidRPr="00610CE4" w:rsidRDefault="00926465" w:rsidP="0088232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Manu Jaggi</w:t>
            </w:r>
          </w:p>
        </w:tc>
      </w:tr>
      <w:tr w:rsidR="006C7F06" w:rsidRPr="00610CE4" w:rsidTr="00882324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F06" w:rsidRPr="00610CE4" w:rsidRDefault="00550FC7" w:rsidP="0088232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Enable user to select the tabs without being unresponsive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</w:t>
            </w:r>
            <w:r w:rsidR="00926465">
              <w:rPr>
                <w:rFonts w:ascii="Verdana" w:hAnsi="Verdana"/>
                <w:szCs w:val="20"/>
              </w:rPr>
              <w:t>5-Jan-2015</w:t>
            </w:r>
          </w:p>
        </w:tc>
      </w:tr>
    </w:tbl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6C7F06" w:rsidRPr="00610CE4" w:rsidRDefault="000955EA" w:rsidP="0088232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test the tabs are not unrespons</w:t>
            </w:r>
            <w:r w:rsidR="008279DD">
              <w:rPr>
                <w:rFonts w:ascii="Verdana" w:hAnsi="Verdana"/>
              </w:rPr>
              <w:t>ive when selecting the ‘Current Vehicle Route’ (l</w:t>
            </w:r>
            <w:r w:rsidR="00873A28">
              <w:rPr>
                <w:rFonts w:ascii="Verdana" w:hAnsi="Verdana"/>
              </w:rPr>
              <w:t>ast tab</w:t>
            </w:r>
            <w:r w:rsidR="008279DD">
              <w:rPr>
                <w:rFonts w:ascii="Verdana" w:hAnsi="Verdana"/>
              </w:rPr>
              <w:t>)</w:t>
            </w:r>
            <w:r w:rsidR="00873A28">
              <w:rPr>
                <w:rFonts w:ascii="Verdana" w:hAnsi="Verdana"/>
              </w:rPr>
              <w:t xml:space="preserve"> even on low network.</w:t>
            </w:r>
          </w:p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  <w:p w:rsidR="006C7F06" w:rsidRPr="00610CE4" w:rsidRDefault="000955EA" w:rsidP="0088232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Test that all the tabs are fu</w:t>
            </w:r>
            <w:r w:rsidR="002D02A7">
              <w:rPr>
                <w:rFonts w:ascii="Verdana" w:hAnsi="Verdana"/>
                <w:szCs w:val="20"/>
              </w:rPr>
              <w:t>n</w:t>
            </w:r>
            <w:r w:rsidR="00873A28">
              <w:rPr>
                <w:rFonts w:ascii="Verdana" w:hAnsi="Verdana"/>
                <w:szCs w:val="20"/>
              </w:rPr>
              <w:t>ctional and responsive even on low network.</w:t>
            </w:r>
          </w:p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3"/>
      </w:tblGrid>
      <w:tr w:rsidR="006C7F06" w:rsidRPr="00610CE4" w:rsidTr="00882324">
        <w:trPr>
          <w:trHeight w:val="60"/>
        </w:trPr>
        <w:tc>
          <w:tcPr>
            <w:tcW w:w="948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6C7F06" w:rsidRPr="00610CE4" w:rsidTr="00882324">
        <w:trPr>
          <w:trHeight w:val="626"/>
        </w:trPr>
        <w:tc>
          <w:tcPr>
            <w:tcW w:w="9483" w:type="dxa"/>
            <w:shd w:val="clear" w:color="auto" w:fill="auto"/>
          </w:tcPr>
          <w:p w:rsidR="006C7F06" w:rsidRPr="00656BB5" w:rsidRDefault="006C7F06" w:rsidP="00656BB5">
            <w:pPr>
              <w:spacing w:before="60" w:after="160"/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873A28" w:rsidRDefault="00873A28" w:rsidP="00873A28">
            <w:pPr>
              <w:pStyle w:val="ListParagraph"/>
              <w:numPr>
                <w:ilvl w:val="0"/>
                <w:numId w:val="26"/>
              </w:numPr>
            </w:pPr>
            <w:r w:rsidRPr="00DD6ECB">
              <w:t xml:space="preserve">Install the </w:t>
            </w:r>
            <w:r>
              <w:t xml:space="preserve">given </w:t>
            </w:r>
            <w:proofErr w:type="spellStart"/>
            <w:r>
              <w:t>apk</w:t>
            </w:r>
            <w:proofErr w:type="spellEnd"/>
            <w:r>
              <w:t xml:space="preserve"> </w:t>
            </w:r>
            <w:r w:rsidRPr="00C908D4">
              <w:rPr>
                <w:b/>
              </w:rPr>
              <w:t>(</w:t>
            </w:r>
            <w:proofErr w:type="spellStart"/>
            <w:r w:rsidRPr="00C908D4">
              <w:rPr>
                <w:b/>
              </w:rPr>
              <w:t>FordmHealthDemo.apk</w:t>
            </w:r>
            <w:proofErr w:type="spellEnd"/>
            <w:r w:rsidRPr="00C908D4">
              <w:rPr>
                <w:b/>
              </w:rPr>
              <w:t>)</w:t>
            </w:r>
            <w:r w:rsidRPr="00DD6ECB">
              <w:t xml:space="preserve"> on Android Tab</w:t>
            </w:r>
            <w:r>
              <w:t>/phone</w:t>
            </w:r>
            <w:r w:rsidRPr="00DD6ECB">
              <w:t xml:space="preserve"> using with a normal installation process.</w:t>
            </w:r>
            <w:r>
              <w:t xml:space="preserve"> </w:t>
            </w:r>
          </w:p>
          <w:p w:rsidR="00873A28" w:rsidRDefault="00873A28" w:rsidP="00873A28">
            <w:pPr>
              <w:pStyle w:val="ListParagraph"/>
            </w:pPr>
          </w:p>
          <w:p w:rsidR="006C7F06" w:rsidRPr="00873A28" w:rsidRDefault="00873A28" w:rsidP="00AE16D1">
            <w:pPr>
              <w:pStyle w:val="ListParagraph"/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873A28">
              <w:rPr>
                <w:b/>
                <w:i/>
              </w:rPr>
              <w:lastRenderedPageBreak/>
              <w:t xml:space="preserve">Phone / Tab prerequisite (common in all test cases): </w:t>
            </w:r>
            <w:proofErr w:type="spellStart"/>
            <w:r w:rsidRPr="00873A28">
              <w:rPr>
                <w:b/>
                <w:i/>
              </w:rPr>
              <w:t>ver</w:t>
            </w:r>
            <w:proofErr w:type="spellEnd"/>
            <w:r w:rsidRPr="00873A28">
              <w:rPr>
                <w:b/>
                <w:i/>
              </w:rPr>
              <w:t xml:space="preserve"> 4.0 and above; Bluetooth enabled; screen size 5” or more; GPS enabled; Internet enabled</w:t>
            </w:r>
          </w:p>
          <w:p w:rsidR="006C7F06" w:rsidRPr="00610CE4" w:rsidRDefault="006C7F06" w:rsidP="00873A28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2"/>
      </w:tblGrid>
      <w:tr w:rsidR="006C7F06" w:rsidRPr="00610CE4" w:rsidTr="00882324">
        <w:trPr>
          <w:trHeight w:val="175"/>
        </w:trPr>
        <w:tc>
          <w:tcPr>
            <w:tcW w:w="9462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6C7F06" w:rsidRPr="00610CE4" w:rsidTr="00882324">
        <w:trPr>
          <w:trHeight w:val="1635"/>
        </w:trPr>
        <w:tc>
          <w:tcPr>
            <w:tcW w:w="9462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2"/>
              <w:gridCol w:w="5240"/>
              <w:gridCol w:w="2943"/>
            </w:tblGrid>
            <w:tr w:rsidR="006C7F06" w:rsidRPr="00610CE4" w:rsidTr="00882324">
              <w:trPr>
                <w:trHeight w:val="187"/>
              </w:trPr>
              <w:tc>
                <w:tcPr>
                  <w:tcW w:w="1052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240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43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6C7F06" w:rsidRPr="00610CE4" w:rsidTr="00882324">
              <w:trPr>
                <w:trHeight w:val="390"/>
              </w:trPr>
              <w:tc>
                <w:tcPr>
                  <w:tcW w:w="1052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240" w:type="dxa"/>
                  <w:shd w:val="clear" w:color="auto" w:fill="auto"/>
                </w:tcPr>
                <w:p w:rsidR="006C7F06" w:rsidRPr="00610CE4" w:rsidRDefault="008A26CE" w:rsidP="008A26CE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On mobile network (or low network) s</w:t>
                  </w:r>
                  <w:r w:rsidR="00A242F5">
                    <w:rPr>
                      <w:rFonts w:ascii="Verdana" w:hAnsi="Verdana" w:cs="Arial"/>
                      <w:szCs w:val="20"/>
                    </w:rPr>
                    <w:t xml:space="preserve">elect the </w:t>
                  </w:r>
                  <w:r w:rsidR="008279DD">
                    <w:rPr>
                      <w:rFonts w:ascii="Verdana" w:hAnsi="Verdana"/>
                    </w:rPr>
                    <w:t xml:space="preserve">‘Current Vehicle Route’ (last tab) </w:t>
                  </w:r>
                  <w:r w:rsidR="00A242F5">
                    <w:rPr>
                      <w:rFonts w:ascii="Verdana" w:hAnsi="Verdana" w:cs="Arial"/>
                      <w:szCs w:val="20"/>
                    </w:rPr>
                    <w:t>in the application and see that all other tabs are also responsive</w:t>
                  </w:r>
                  <w:r>
                    <w:rPr>
                      <w:rFonts w:ascii="Verdana" w:hAnsi="Verdana" w:cs="Arial"/>
                      <w:szCs w:val="20"/>
                    </w:rPr>
                    <w:t xml:space="preserve"> while it is fetching the data from the cloud.</w:t>
                  </w:r>
                </w:p>
              </w:tc>
              <w:tc>
                <w:tcPr>
                  <w:tcW w:w="2943" w:type="dxa"/>
                  <w:shd w:val="clear" w:color="auto" w:fill="auto"/>
                </w:tcPr>
                <w:p w:rsidR="006C7F06" w:rsidRPr="00610CE4" w:rsidRDefault="008279DD" w:rsidP="008279DD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All tabs are responsive and use</w:t>
                  </w:r>
                  <w:r w:rsidR="00CF4220">
                    <w:rPr>
                      <w:rFonts w:ascii="Verdana" w:hAnsi="Verdana"/>
                      <w:szCs w:val="20"/>
                    </w:rPr>
                    <w:t>r can switch over to other tabs.</w:t>
                  </w:r>
                </w:p>
              </w:tc>
            </w:tr>
            <w:tr w:rsidR="004C258A" w:rsidRPr="00610CE4" w:rsidTr="00882324">
              <w:trPr>
                <w:trHeight w:val="390"/>
              </w:trPr>
              <w:tc>
                <w:tcPr>
                  <w:tcW w:w="1052" w:type="dxa"/>
                  <w:shd w:val="clear" w:color="auto" w:fill="auto"/>
                </w:tcPr>
                <w:p w:rsidR="004C258A" w:rsidRPr="00610CE4" w:rsidRDefault="004C258A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TC3.02</w:t>
                  </w:r>
                </w:p>
              </w:tc>
              <w:tc>
                <w:tcPr>
                  <w:tcW w:w="5240" w:type="dxa"/>
                  <w:shd w:val="clear" w:color="auto" w:fill="auto"/>
                </w:tcPr>
                <w:p w:rsidR="004C258A" w:rsidRDefault="004C258A" w:rsidP="008A26CE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 xml:space="preserve">Switch over to other tab (like dashboard </w:t>
                  </w:r>
                  <w:proofErr w:type="spellStart"/>
                  <w:r>
                    <w:rPr>
                      <w:rFonts w:ascii="Verdana" w:hAnsi="Verdana" w:cs="Arial"/>
                      <w:szCs w:val="20"/>
                    </w:rPr>
                    <w:t>etc</w:t>
                  </w:r>
                  <w:proofErr w:type="spellEnd"/>
                  <w:r>
                    <w:rPr>
                      <w:rFonts w:ascii="Verdana" w:hAnsi="Verdana" w:cs="Arial"/>
                      <w:szCs w:val="20"/>
                    </w:rPr>
                    <w:t>). After couple of minutes switch back to ‘Current Vehicle Route’ tab.</w:t>
                  </w:r>
                </w:p>
              </w:tc>
              <w:tc>
                <w:tcPr>
                  <w:tcW w:w="2943" w:type="dxa"/>
                  <w:shd w:val="clear" w:color="auto" w:fill="auto"/>
                </w:tcPr>
                <w:p w:rsidR="004C258A" w:rsidRPr="004E10DA" w:rsidRDefault="004C258A" w:rsidP="004E10DA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 w:rsidRPr="004E10DA">
                    <w:rPr>
                      <w:rFonts w:ascii="Verdana" w:hAnsi="Verdana"/>
                      <w:sz w:val="20"/>
                      <w:szCs w:val="20"/>
                    </w:rPr>
                    <w:t>Route list instantly displays.</w:t>
                  </w:r>
                </w:p>
                <w:p w:rsidR="004C258A" w:rsidRPr="004E10DA" w:rsidRDefault="004C258A" w:rsidP="004E10DA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Verdana" w:hAnsi="Verdana"/>
                      <w:sz w:val="20"/>
                      <w:szCs w:val="20"/>
                    </w:rPr>
                  </w:pPr>
                  <w:r w:rsidRPr="004E10DA">
                    <w:rPr>
                      <w:rFonts w:ascii="Verdana" w:hAnsi="Verdana"/>
                      <w:sz w:val="20"/>
                      <w:szCs w:val="20"/>
                    </w:rPr>
                    <w:t>‘Retrieving Data from Cloud’ toast message appears.</w:t>
                  </w:r>
                </w:p>
                <w:p w:rsidR="004C258A" w:rsidRPr="004E10DA" w:rsidRDefault="004C258A" w:rsidP="004E10DA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Verdana" w:hAnsi="Verdana"/>
                      <w:szCs w:val="20"/>
                    </w:rPr>
                  </w:pPr>
                  <w:r w:rsidRPr="004E10DA">
                    <w:rPr>
                      <w:rFonts w:ascii="Verdana" w:hAnsi="Verdana"/>
                      <w:sz w:val="20"/>
                      <w:szCs w:val="20"/>
                    </w:rPr>
                    <w:t>After some time (when the response is received</w:t>
                  </w:r>
                  <w:r w:rsidR="004E10DA" w:rsidRPr="004E10DA">
                    <w:rPr>
                      <w:rFonts w:ascii="Verdana" w:hAnsi="Verdana"/>
                      <w:sz w:val="20"/>
                      <w:szCs w:val="20"/>
                    </w:rPr>
                    <w:t>) onscreen</w:t>
                  </w:r>
                  <w:r w:rsidRPr="004E10DA">
                    <w:rPr>
                      <w:rFonts w:ascii="Verdana" w:hAnsi="Verdana"/>
                      <w:sz w:val="20"/>
                      <w:szCs w:val="20"/>
                    </w:rPr>
                    <w:t xml:space="preserve"> list gets updated with additional records.</w:t>
                  </w:r>
                  <w:r w:rsidRPr="004E10DA">
                    <w:rPr>
                      <w:rFonts w:ascii="Verdana" w:hAnsi="Verdana"/>
                      <w:szCs w:val="20"/>
                    </w:rPr>
                    <w:t xml:space="preserve"> </w:t>
                  </w:r>
                </w:p>
              </w:tc>
            </w:tr>
          </w:tbl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  <w:tr w:rsidR="006C7F06" w:rsidRPr="00610CE4" w:rsidTr="00882324">
        <w:trPr>
          <w:trHeight w:val="187"/>
        </w:trPr>
        <w:tc>
          <w:tcPr>
            <w:tcW w:w="9462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6C7F06" w:rsidRPr="00610CE4" w:rsidTr="00882324">
        <w:trPr>
          <w:trHeight w:val="602"/>
        </w:trPr>
        <w:tc>
          <w:tcPr>
            <w:tcW w:w="9462" w:type="dxa"/>
            <w:shd w:val="clear" w:color="auto" w:fill="auto"/>
          </w:tcPr>
          <w:tbl>
            <w:tblPr>
              <w:tblW w:w="9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2"/>
              <w:gridCol w:w="8094"/>
            </w:tblGrid>
            <w:tr w:rsidR="006C7F06" w:rsidRPr="00610CE4" w:rsidTr="00882324">
              <w:trPr>
                <w:trHeight w:val="200"/>
              </w:trPr>
              <w:tc>
                <w:tcPr>
                  <w:tcW w:w="1142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094" w:type="dxa"/>
                  <w:shd w:val="clear" w:color="auto" w:fill="auto"/>
                </w:tcPr>
                <w:p w:rsidR="006C7F06" w:rsidRPr="00610CE4" w:rsidRDefault="00A242F5" w:rsidP="00E314C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All tabs are </w:t>
                  </w:r>
                  <w:r w:rsidR="00E314C9">
                    <w:rPr>
                      <w:rFonts w:ascii="Verdana" w:hAnsi="Verdana"/>
                      <w:szCs w:val="20"/>
                    </w:rPr>
                    <w:t>accessible</w:t>
                  </w:r>
                  <w:r w:rsidR="008279DD">
                    <w:rPr>
                      <w:rFonts w:ascii="Verdana" w:hAnsi="Verdana"/>
                      <w:szCs w:val="20"/>
                    </w:rPr>
                    <w:t xml:space="preserve"> </w:t>
                  </w:r>
                  <w:r w:rsidR="00E314C9">
                    <w:rPr>
                      <w:rFonts w:ascii="Verdana" w:hAnsi="Verdana"/>
                      <w:szCs w:val="20"/>
                    </w:rPr>
                    <w:t>and could be switched over to without any</w:t>
                  </w:r>
                  <w:r w:rsidR="008279DD">
                    <w:rPr>
                      <w:rFonts w:ascii="Verdana" w:hAnsi="Verdana"/>
                      <w:szCs w:val="20"/>
                    </w:rPr>
                    <w:t xml:space="preserve"> unresponsiveness.</w:t>
                  </w:r>
                </w:p>
              </w:tc>
            </w:tr>
            <w:tr w:rsidR="006C150C" w:rsidRPr="00610CE4" w:rsidTr="00882324">
              <w:trPr>
                <w:trHeight w:val="200"/>
              </w:trPr>
              <w:tc>
                <w:tcPr>
                  <w:tcW w:w="1142" w:type="dxa"/>
                  <w:shd w:val="clear" w:color="auto" w:fill="auto"/>
                </w:tcPr>
                <w:p w:rsidR="006C150C" w:rsidRPr="00610CE4" w:rsidRDefault="006C150C" w:rsidP="006C150C">
                  <w:pPr>
                    <w:ind w:left="1134" w:hanging="1134"/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TC3.02</w:t>
                  </w:r>
                </w:p>
              </w:tc>
              <w:tc>
                <w:tcPr>
                  <w:tcW w:w="8094" w:type="dxa"/>
                  <w:shd w:val="clear" w:color="auto" w:fill="auto"/>
                </w:tcPr>
                <w:p w:rsidR="006C150C" w:rsidRDefault="006C150C" w:rsidP="00E314C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List of records displays successfully.</w:t>
                  </w:r>
                </w:p>
              </w:tc>
            </w:tr>
          </w:tbl>
          <w:p w:rsidR="006C7F06" w:rsidRPr="00610CE4" w:rsidRDefault="006C7F06" w:rsidP="00882324">
            <w:pPr>
              <w:rPr>
                <w:rFonts w:ascii="Verdana" w:hAnsi="Verdana"/>
                <w:b/>
                <w:szCs w:val="20"/>
              </w:rPr>
            </w:pPr>
          </w:p>
          <w:p w:rsidR="006C7F06" w:rsidRPr="00610CE4" w:rsidRDefault="006C7F06" w:rsidP="00882324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p w:rsidR="00981B2F" w:rsidRDefault="00981B2F" w:rsidP="006C7F06">
      <w:pPr>
        <w:rPr>
          <w:rFonts w:ascii="Verdana" w:hAnsi="Verdana"/>
          <w:szCs w:val="20"/>
        </w:rPr>
      </w:pPr>
    </w:p>
    <w:tbl>
      <w:tblPr>
        <w:tblW w:w="10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52"/>
      </w:tblGrid>
      <w:tr w:rsidR="006C7F06" w:rsidRPr="00610CE4" w:rsidTr="00354945">
        <w:trPr>
          <w:trHeight w:val="257"/>
        </w:trPr>
        <w:tc>
          <w:tcPr>
            <w:tcW w:w="10352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6C7F06" w:rsidRPr="00610CE4" w:rsidTr="00354945">
        <w:trPr>
          <w:trHeight w:val="4615"/>
        </w:trPr>
        <w:tc>
          <w:tcPr>
            <w:tcW w:w="10352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0605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1258"/>
              <w:gridCol w:w="1403"/>
              <w:gridCol w:w="6743"/>
            </w:tblGrid>
            <w:tr w:rsidR="006C7F06" w:rsidRPr="00610CE4" w:rsidTr="00354945">
              <w:trPr>
                <w:trHeight w:val="514"/>
              </w:trPr>
              <w:tc>
                <w:tcPr>
                  <w:tcW w:w="1201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lastRenderedPageBreak/>
                    <w:t>#</w:t>
                  </w:r>
                </w:p>
              </w:tc>
              <w:tc>
                <w:tcPr>
                  <w:tcW w:w="1258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403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6743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6C7F06" w:rsidRPr="00610CE4" w:rsidTr="00354945">
              <w:trPr>
                <w:trHeight w:val="3537"/>
              </w:trPr>
              <w:tc>
                <w:tcPr>
                  <w:tcW w:w="1201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FC782A">
                    <w:rPr>
                      <w:rFonts w:ascii="Verdana" w:hAnsi="Verdana"/>
                      <w:szCs w:val="20"/>
                    </w:rPr>
                    <w:t>4-Jan-2015</w:t>
                  </w:r>
                </w:p>
              </w:tc>
              <w:tc>
                <w:tcPr>
                  <w:tcW w:w="1403" w:type="dxa"/>
                  <w:shd w:val="clear" w:color="auto" w:fill="auto"/>
                </w:tcPr>
                <w:p w:rsidR="006C7F06" w:rsidRPr="00610CE4" w:rsidRDefault="00FC782A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Manu Jaggi</w:t>
                  </w:r>
                </w:p>
              </w:tc>
              <w:tc>
                <w:tcPr>
                  <w:tcW w:w="6743" w:type="dxa"/>
                  <w:shd w:val="clear" w:color="auto" w:fill="auto"/>
                </w:tcPr>
                <w:p w:rsidR="006C7F06" w:rsidRPr="00610CE4" w:rsidRDefault="0001703A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914775" cy="2070100"/>
                        <wp:effectExtent l="0" t="0" r="9525" b="6350"/>
                        <wp:docPr id="13" name="Picture 13" descr="C:\Users\jaggi.m\AppData\Local\Microsoft\Windows\Temporary Internet Files\Content.Word\Screenshot_2015-01-15-15-01-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aggi.m\AppData\Local\Microsoft\Windows\Temporary Internet Files\Content.Word\Screenshot_2015-01-15-15-01-3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1689" cy="2073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37F07" w:rsidRPr="00610CE4" w:rsidTr="00354945">
              <w:trPr>
                <w:trHeight w:val="3537"/>
              </w:trPr>
              <w:tc>
                <w:tcPr>
                  <w:tcW w:w="1201" w:type="dxa"/>
                  <w:shd w:val="clear" w:color="auto" w:fill="auto"/>
                </w:tcPr>
                <w:p w:rsidR="00737F07" w:rsidRPr="00610CE4" w:rsidRDefault="00737F07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TC3.02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:rsidR="00737F07" w:rsidRDefault="00737F07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14-Jan-2015</w:t>
                  </w:r>
                </w:p>
              </w:tc>
              <w:tc>
                <w:tcPr>
                  <w:tcW w:w="1403" w:type="dxa"/>
                  <w:shd w:val="clear" w:color="auto" w:fill="auto"/>
                </w:tcPr>
                <w:p w:rsidR="00737F07" w:rsidRDefault="00737F07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Manu Jaggi</w:t>
                  </w:r>
                </w:p>
              </w:tc>
              <w:tc>
                <w:tcPr>
                  <w:tcW w:w="6743" w:type="dxa"/>
                  <w:shd w:val="clear" w:color="auto" w:fill="auto"/>
                </w:tcPr>
                <w:p w:rsidR="00737F07" w:rsidRDefault="00737F07" w:rsidP="00882324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9FBFCD0" wp14:editId="731E6DA8">
                        <wp:extent cx="3914775" cy="2070100"/>
                        <wp:effectExtent l="0" t="0" r="9525" b="6350"/>
                        <wp:docPr id="2" name="Picture 2" descr="C:\Users\jaggi.m\AppData\Local\Microsoft\Windows\Temporary Internet Files\Content.Word\Screenshot_2015-01-15-15-01-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aggi.m\AppData\Local\Microsoft\Windows\Temporary Internet Files\Content.Word\Screenshot_2015-01-15-15-01-3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1689" cy="2073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76384E" w:rsidRDefault="0076384E" w:rsidP="006C7F06">
      <w:pPr>
        <w:rPr>
          <w:rFonts w:ascii="Verdana" w:hAnsi="Verdana"/>
          <w:szCs w:val="20"/>
        </w:rPr>
      </w:pPr>
    </w:p>
    <w:p w:rsidR="0076384E" w:rsidRDefault="0076384E" w:rsidP="006C7F06">
      <w:pPr>
        <w:rPr>
          <w:rFonts w:ascii="Verdana" w:hAnsi="Verdana"/>
          <w:szCs w:val="20"/>
        </w:rPr>
      </w:pPr>
    </w:p>
    <w:p w:rsidR="0076384E" w:rsidRDefault="0076384E" w:rsidP="006C7F06">
      <w:pPr>
        <w:rPr>
          <w:rFonts w:ascii="Verdana" w:hAnsi="Verdana"/>
          <w:szCs w:val="20"/>
        </w:rPr>
      </w:pPr>
    </w:p>
    <w:p w:rsidR="0076384E" w:rsidRDefault="0076384E" w:rsidP="006C7F06">
      <w:pPr>
        <w:rPr>
          <w:rFonts w:ascii="Verdana" w:hAnsi="Verdana"/>
          <w:szCs w:val="20"/>
        </w:rPr>
      </w:pPr>
    </w:p>
    <w:p w:rsidR="0076384E" w:rsidRDefault="0076384E" w:rsidP="006C7F06">
      <w:pPr>
        <w:rPr>
          <w:rFonts w:ascii="Verdana" w:hAnsi="Verdana"/>
          <w:szCs w:val="20"/>
        </w:rPr>
      </w:pPr>
    </w:p>
    <w:p w:rsidR="0076384E" w:rsidRPr="00610CE4" w:rsidRDefault="0076384E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6C7F06" w:rsidRPr="00D05219" w:rsidRDefault="001305C1" w:rsidP="00882324">
            <w:pPr>
              <w:spacing w:after="120" w:line="360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Upload data interval selection configuration.</w:t>
            </w:r>
          </w:p>
        </w:tc>
      </w:tr>
    </w:tbl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6C7F06" w:rsidRPr="00610CE4" w:rsidTr="00882324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  <w:r w:rsidRPr="00610CE4">
              <w:rPr>
                <w:rFonts w:ascii="Verdana" w:hAnsi="Verdana"/>
                <w:szCs w:val="20"/>
              </w:rPr>
              <w:t>TC</w:t>
            </w:r>
            <w:r>
              <w:rPr>
                <w:rFonts w:ascii="Verdana" w:hAnsi="Verdana"/>
                <w:szCs w:val="20"/>
              </w:rPr>
              <w:t>4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C7F06" w:rsidRPr="00610CE4" w:rsidRDefault="00926465" w:rsidP="0088232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Manu Jaggi</w:t>
            </w:r>
          </w:p>
        </w:tc>
      </w:tr>
      <w:tr w:rsidR="006C7F06" w:rsidRPr="00610CE4" w:rsidTr="00882324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7F06" w:rsidRPr="00610CE4" w:rsidRDefault="001305C1" w:rsidP="001305C1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Upload data interval is made configurable.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</w:t>
            </w:r>
            <w:r w:rsidR="00926465">
              <w:rPr>
                <w:rFonts w:ascii="Verdana" w:hAnsi="Verdana"/>
                <w:szCs w:val="20"/>
              </w:rPr>
              <w:t>5-Jan - 2015</w:t>
            </w:r>
          </w:p>
        </w:tc>
      </w:tr>
    </w:tbl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6C7F06" w:rsidRPr="00610CE4" w:rsidRDefault="00D77F95" w:rsidP="00882324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0"/>
              </w:rPr>
              <w:t>Select the uploading interval manually</w:t>
            </w:r>
            <w:r w:rsidR="001305C1">
              <w:rPr>
                <w:rFonts w:ascii="Verdana" w:hAnsi="Verdana"/>
                <w:szCs w:val="20"/>
              </w:rPr>
              <w:t xml:space="preserve"> and data uploads as per given interval selection.</w:t>
            </w:r>
          </w:p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Default="006C7F06" w:rsidP="006C7F06">
      <w:pPr>
        <w:rPr>
          <w:rFonts w:ascii="Verdana" w:hAnsi="Verdana"/>
          <w:szCs w:val="20"/>
        </w:rPr>
      </w:pPr>
    </w:p>
    <w:p w:rsidR="006C7F06" w:rsidRDefault="006C7F06" w:rsidP="006C7F06">
      <w:pPr>
        <w:rPr>
          <w:rFonts w:ascii="Verdana" w:hAnsi="Verdana"/>
          <w:szCs w:val="20"/>
        </w:rPr>
      </w:pPr>
    </w:p>
    <w:p w:rsidR="006C7F06" w:rsidRDefault="006C7F06" w:rsidP="006C7F06">
      <w:pPr>
        <w:rPr>
          <w:rFonts w:ascii="Verdana" w:hAnsi="Verdana"/>
          <w:szCs w:val="20"/>
        </w:rPr>
      </w:pPr>
    </w:p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13"/>
      </w:tblGrid>
      <w:tr w:rsidR="006C7F06" w:rsidRPr="00610CE4" w:rsidTr="00882324">
        <w:tc>
          <w:tcPr>
            <w:tcW w:w="951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6C7F06" w:rsidRPr="00610CE4" w:rsidTr="00882324">
        <w:tc>
          <w:tcPr>
            <w:tcW w:w="9513" w:type="dxa"/>
            <w:shd w:val="clear" w:color="auto" w:fill="auto"/>
          </w:tcPr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  <w:p w:rsidR="000E5B4C" w:rsidRDefault="000E5B4C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To </w:t>
            </w:r>
            <w:r w:rsidR="00D77F95">
              <w:rPr>
                <w:rFonts w:ascii="Verdana" w:hAnsi="Verdana"/>
                <w:szCs w:val="20"/>
              </w:rPr>
              <w:t xml:space="preserve">select the right interval for data uploading on </w:t>
            </w:r>
            <w:r w:rsidR="00A20324">
              <w:rPr>
                <w:rFonts w:ascii="Verdana" w:hAnsi="Verdana"/>
                <w:szCs w:val="20"/>
              </w:rPr>
              <w:t>server.</w:t>
            </w:r>
          </w:p>
          <w:p w:rsidR="006C7F06" w:rsidRPr="00610CE4" w:rsidRDefault="006C7F06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3"/>
      </w:tblGrid>
      <w:tr w:rsidR="006C7F06" w:rsidRPr="00610CE4" w:rsidTr="00882324">
        <w:trPr>
          <w:trHeight w:val="60"/>
        </w:trPr>
        <w:tc>
          <w:tcPr>
            <w:tcW w:w="948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6C7F06" w:rsidRPr="00610CE4" w:rsidTr="00882324">
        <w:trPr>
          <w:trHeight w:val="626"/>
        </w:trPr>
        <w:tc>
          <w:tcPr>
            <w:tcW w:w="9483" w:type="dxa"/>
            <w:shd w:val="clear" w:color="auto" w:fill="auto"/>
          </w:tcPr>
          <w:p w:rsidR="00354945" w:rsidRDefault="00354945" w:rsidP="00354945">
            <w:pPr>
              <w:spacing w:before="60" w:after="160"/>
              <w:rPr>
                <w:rFonts w:ascii="Verdana" w:hAnsi="Verdana"/>
                <w:szCs w:val="20"/>
              </w:rPr>
            </w:pPr>
          </w:p>
          <w:p w:rsidR="006C7F06" w:rsidRPr="00354945" w:rsidRDefault="00D77F95" w:rsidP="00354945">
            <w:pPr>
              <w:spacing w:before="60" w:after="160"/>
              <w:rPr>
                <w:rFonts w:ascii="Verdana" w:hAnsi="Verdana"/>
                <w:szCs w:val="20"/>
              </w:rPr>
            </w:pPr>
            <w:r w:rsidRPr="00354945">
              <w:rPr>
                <w:rFonts w:ascii="Verdana" w:hAnsi="Verdana"/>
                <w:szCs w:val="20"/>
              </w:rPr>
              <w:t>Select time interval</w:t>
            </w:r>
            <w:r w:rsidR="001305C1">
              <w:rPr>
                <w:rFonts w:ascii="Verdana" w:hAnsi="Verdana"/>
                <w:szCs w:val="20"/>
              </w:rPr>
              <w:t xml:space="preserve"> </w:t>
            </w:r>
            <w:r w:rsidRPr="00354945">
              <w:rPr>
                <w:rFonts w:ascii="Verdana" w:hAnsi="Verdana"/>
                <w:szCs w:val="20"/>
              </w:rPr>
              <w:t>(in seconds) by selecti</w:t>
            </w:r>
            <w:r w:rsidR="00A20324">
              <w:rPr>
                <w:rFonts w:ascii="Verdana" w:hAnsi="Verdana"/>
                <w:szCs w:val="20"/>
              </w:rPr>
              <w:t xml:space="preserve">ng interval from drop down list (15, 30, </w:t>
            </w:r>
            <w:r w:rsidR="002C21ED">
              <w:rPr>
                <w:rFonts w:ascii="Verdana" w:hAnsi="Verdana"/>
                <w:szCs w:val="20"/>
              </w:rPr>
              <w:t xml:space="preserve">45 </w:t>
            </w:r>
            <w:r w:rsidR="009355A1">
              <w:rPr>
                <w:rFonts w:ascii="Verdana" w:hAnsi="Verdana"/>
                <w:szCs w:val="20"/>
              </w:rPr>
              <w:t>and 60</w:t>
            </w:r>
            <w:r w:rsidR="00A20324">
              <w:rPr>
                <w:rFonts w:ascii="Verdana" w:hAnsi="Verdana"/>
                <w:szCs w:val="20"/>
              </w:rPr>
              <w:t>) seconds.</w:t>
            </w: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p w:rsidR="006C7F06" w:rsidRDefault="006C7F06" w:rsidP="006C7F06">
      <w:pPr>
        <w:rPr>
          <w:rFonts w:ascii="Verdana" w:hAnsi="Verdana"/>
          <w:szCs w:val="20"/>
        </w:rPr>
      </w:pPr>
    </w:p>
    <w:p w:rsidR="006C7F06" w:rsidRPr="00610CE4" w:rsidRDefault="006C7F06" w:rsidP="006C7F0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2"/>
      </w:tblGrid>
      <w:tr w:rsidR="006C7F06" w:rsidRPr="00610CE4" w:rsidTr="00882324">
        <w:trPr>
          <w:trHeight w:val="175"/>
        </w:trPr>
        <w:tc>
          <w:tcPr>
            <w:tcW w:w="9462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6C7F06" w:rsidRPr="00610CE4" w:rsidTr="00882324">
        <w:trPr>
          <w:trHeight w:val="1635"/>
        </w:trPr>
        <w:tc>
          <w:tcPr>
            <w:tcW w:w="9462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52"/>
              <w:gridCol w:w="5240"/>
              <w:gridCol w:w="2943"/>
            </w:tblGrid>
            <w:tr w:rsidR="006C7F06" w:rsidRPr="00610CE4" w:rsidTr="00882324">
              <w:trPr>
                <w:trHeight w:val="187"/>
              </w:trPr>
              <w:tc>
                <w:tcPr>
                  <w:tcW w:w="1052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240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43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6C7F06" w:rsidRPr="00610CE4" w:rsidTr="00882324">
              <w:trPr>
                <w:trHeight w:val="390"/>
              </w:trPr>
              <w:tc>
                <w:tcPr>
                  <w:tcW w:w="1052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4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240" w:type="dxa"/>
                  <w:shd w:val="clear" w:color="auto" w:fill="auto"/>
                </w:tcPr>
                <w:p w:rsidR="006C7F06" w:rsidRPr="00610CE4" w:rsidRDefault="00D77F95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Select the desired Time interval from drop down list.</w:t>
                  </w:r>
                </w:p>
              </w:tc>
              <w:tc>
                <w:tcPr>
                  <w:tcW w:w="2943" w:type="dxa"/>
                  <w:shd w:val="clear" w:color="auto" w:fill="auto"/>
                </w:tcPr>
                <w:p w:rsidR="006C7F06" w:rsidRPr="00610CE4" w:rsidRDefault="00D77F9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Time interval is selected manually otherwise by default value (30 seconds) is selected.</w:t>
                  </w:r>
                </w:p>
              </w:tc>
            </w:tr>
            <w:tr w:rsidR="00A20324" w:rsidRPr="00610CE4" w:rsidTr="00882324">
              <w:trPr>
                <w:trHeight w:val="390"/>
              </w:trPr>
              <w:tc>
                <w:tcPr>
                  <w:tcW w:w="1052" w:type="dxa"/>
                  <w:shd w:val="clear" w:color="auto" w:fill="auto"/>
                </w:tcPr>
                <w:p w:rsidR="00A20324" w:rsidRPr="00610CE4" w:rsidRDefault="00A20324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TC4.02</w:t>
                  </w:r>
                </w:p>
              </w:tc>
              <w:tc>
                <w:tcPr>
                  <w:tcW w:w="5240" w:type="dxa"/>
                  <w:shd w:val="clear" w:color="auto" w:fill="auto"/>
                </w:tcPr>
                <w:p w:rsidR="00A20324" w:rsidRDefault="00A20324" w:rsidP="00882324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After registration move to the dashboard screen.</w:t>
                  </w:r>
                </w:p>
              </w:tc>
              <w:tc>
                <w:tcPr>
                  <w:tcW w:w="2943" w:type="dxa"/>
                  <w:shd w:val="clear" w:color="auto" w:fill="auto"/>
                </w:tcPr>
                <w:p w:rsidR="00A20324" w:rsidRDefault="00A20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Data uploads starts at the set time interval selection at the start up screen. </w:t>
                  </w:r>
                  <w:r w:rsidRPr="00A20324">
                    <w:rPr>
                      <w:rFonts w:ascii="Verdana" w:hAnsi="Verdana"/>
                      <w:b/>
                      <w:szCs w:val="20"/>
                    </w:rPr>
                    <w:t>To change the upload interval, clear data of the application from the settings &gt; Applications &gt; Ford mHealth Demo App &gt; clear data.</w:t>
                  </w:r>
                  <w:r>
                    <w:rPr>
                      <w:rFonts w:ascii="Verdana" w:hAnsi="Verdana"/>
                      <w:szCs w:val="20"/>
                    </w:rPr>
                    <w:t xml:space="preserve"> </w:t>
                  </w:r>
                </w:p>
              </w:tc>
            </w:tr>
          </w:tbl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  <w:tr w:rsidR="006C7F06" w:rsidRPr="00610CE4" w:rsidTr="00882324">
        <w:trPr>
          <w:trHeight w:val="187"/>
        </w:trPr>
        <w:tc>
          <w:tcPr>
            <w:tcW w:w="9462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6C7F06" w:rsidRPr="00610CE4" w:rsidTr="00882324">
        <w:trPr>
          <w:trHeight w:val="602"/>
        </w:trPr>
        <w:tc>
          <w:tcPr>
            <w:tcW w:w="9462" w:type="dxa"/>
            <w:shd w:val="clear" w:color="auto" w:fill="auto"/>
          </w:tcPr>
          <w:tbl>
            <w:tblPr>
              <w:tblW w:w="9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42"/>
              <w:gridCol w:w="8094"/>
            </w:tblGrid>
            <w:tr w:rsidR="006C7F06" w:rsidRPr="00610CE4" w:rsidTr="00882324">
              <w:trPr>
                <w:trHeight w:val="200"/>
              </w:trPr>
              <w:tc>
                <w:tcPr>
                  <w:tcW w:w="1142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4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094" w:type="dxa"/>
                  <w:shd w:val="clear" w:color="auto" w:fill="auto"/>
                </w:tcPr>
                <w:p w:rsidR="006C7F06" w:rsidRPr="00610CE4" w:rsidRDefault="00091927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Time interval selection is done.</w:t>
                  </w:r>
                </w:p>
              </w:tc>
            </w:tr>
            <w:tr w:rsidR="00091927" w:rsidRPr="00610CE4" w:rsidTr="00882324">
              <w:trPr>
                <w:trHeight w:val="200"/>
              </w:trPr>
              <w:tc>
                <w:tcPr>
                  <w:tcW w:w="1142" w:type="dxa"/>
                  <w:shd w:val="clear" w:color="auto" w:fill="auto"/>
                </w:tcPr>
                <w:p w:rsidR="00091927" w:rsidRPr="00610CE4" w:rsidRDefault="00091927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TC4.02</w:t>
                  </w:r>
                </w:p>
              </w:tc>
              <w:tc>
                <w:tcPr>
                  <w:tcW w:w="8094" w:type="dxa"/>
                  <w:shd w:val="clear" w:color="auto" w:fill="auto"/>
                </w:tcPr>
                <w:p w:rsidR="00091927" w:rsidRDefault="00091927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Data upload can be observed at the set </w:t>
                  </w:r>
                  <w:r w:rsidR="00533DBA">
                    <w:rPr>
                      <w:rFonts w:ascii="Verdana" w:hAnsi="Verdana"/>
                      <w:szCs w:val="20"/>
                    </w:rPr>
                    <w:t xml:space="preserve">time </w:t>
                  </w:r>
                  <w:r>
                    <w:rPr>
                      <w:rFonts w:ascii="Verdana" w:hAnsi="Verdana"/>
                      <w:szCs w:val="20"/>
                    </w:rPr>
                    <w:t>interval.</w:t>
                  </w:r>
                </w:p>
              </w:tc>
            </w:tr>
          </w:tbl>
          <w:p w:rsidR="006C7F06" w:rsidRPr="00610CE4" w:rsidRDefault="006C7F06" w:rsidP="00882324">
            <w:pPr>
              <w:rPr>
                <w:rFonts w:ascii="Verdana" w:hAnsi="Verdana"/>
                <w:b/>
                <w:szCs w:val="20"/>
              </w:rPr>
            </w:pPr>
          </w:p>
          <w:p w:rsidR="006C7F06" w:rsidRPr="00610CE4" w:rsidRDefault="006C7F06" w:rsidP="00882324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6C7F06" w:rsidRDefault="006C7F06" w:rsidP="006C7F06">
      <w:pPr>
        <w:rPr>
          <w:rFonts w:ascii="Verdana" w:hAnsi="Verdana"/>
          <w:szCs w:val="20"/>
        </w:rPr>
      </w:pPr>
    </w:p>
    <w:tbl>
      <w:tblPr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3"/>
      </w:tblGrid>
      <w:tr w:rsidR="006C7F06" w:rsidRPr="00610CE4" w:rsidTr="00656BB5">
        <w:trPr>
          <w:trHeight w:val="251"/>
        </w:trPr>
        <w:tc>
          <w:tcPr>
            <w:tcW w:w="9693" w:type="dxa"/>
            <w:shd w:val="clear" w:color="auto" w:fill="008080"/>
          </w:tcPr>
          <w:p w:rsidR="006C7F06" w:rsidRPr="00610CE4" w:rsidRDefault="006C7F06" w:rsidP="00882324">
            <w:pPr>
              <w:rPr>
                <w:rFonts w:ascii="Verdana" w:hAnsi="Verdana"/>
                <w:color w:val="FFFFFF"/>
                <w:szCs w:val="20"/>
              </w:rPr>
            </w:pPr>
            <w:r w:rsidRPr="00610CE4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6C7F06" w:rsidRPr="00610CE4" w:rsidTr="00656BB5">
        <w:trPr>
          <w:trHeight w:val="4337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930" w:type="dxa"/>
              <w:tblInd w:w="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25"/>
              <w:gridCol w:w="1178"/>
              <w:gridCol w:w="1314"/>
              <w:gridCol w:w="6313"/>
            </w:tblGrid>
            <w:tr w:rsidR="006C7F06" w:rsidRPr="00610CE4" w:rsidTr="00656BB5">
              <w:trPr>
                <w:trHeight w:val="502"/>
              </w:trPr>
              <w:tc>
                <w:tcPr>
                  <w:tcW w:w="1125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lastRenderedPageBreak/>
                    <w:t>#</w:t>
                  </w:r>
                </w:p>
              </w:tc>
              <w:tc>
                <w:tcPr>
                  <w:tcW w:w="1178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314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6313" w:type="dxa"/>
                  <w:shd w:val="clear" w:color="auto" w:fill="E5E8F9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6C7F06" w:rsidRPr="00610CE4" w:rsidTr="00656BB5">
              <w:trPr>
                <w:trHeight w:val="3284"/>
              </w:trPr>
              <w:tc>
                <w:tcPr>
                  <w:tcW w:w="1125" w:type="dxa"/>
                  <w:shd w:val="clear" w:color="auto" w:fill="auto"/>
                </w:tcPr>
                <w:p w:rsidR="006C7F06" w:rsidRPr="00610CE4" w:rsidRDefault="006C7F06" w:rsidP="00882324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610CE4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4</w:t>
                  </w:r>
                  <w:r w:rsidRPr="00610CE4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178" w:type="dxa"/>
                  <w:shd w:val="clear" w:color="auto" w:fill="auto"/>
                </w:tcPr>
                <w:p w:rsidR="006C7F06" w:rsidRPr="00610CE4" w:rsidRDefault="00656BB5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15-Jan-2015</w:t>
                  </w:r>
                </w:p>
              </w:tc>
              <w:tc>
                <w:tcPr>
                  <w:tcW w:w="1314" w:type="dxa"/>
                  <w:shd w:val="clear" w:color="auto" w:fill="auto"/>
                </w:tcPr>
                <w:p w:rsidR="006C7F06" w:rsidRPr="00610CE4" w:rsidRDefault="00EF6294" w:rsidP="0088232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Manu Jaggi</w:t>
                  </w:r>
                </w:p>
              </w:tc>
              <w:tc>
                <w:tcPr>
                  <w:tcW w:w="6313" w:type="dxa"/>
                  <w:shd w:val="clear" w:color="auto" w:fill="auto"/>
                </w:tcPr>
                <w:p w:rsidR="006C7F06" w:rsidRPr="00610CE4" w:rsidRDefault="00656BB5" w:rsidP="00882324">
                  <w:pPr>
                    <w:rPr>
                      <w:rFonts w:ascii="Verdana" w:hAnsi="Verdana"/>
                      <w:szCs w:val="20"/>
                    </w:rPr>
                  </w:pPr>
                  <w:r w:rsidRPr="00656BB5">
                    <w:rPr>
                      <w:rFonts w:ascii="Verdana" w:hAnsi="Verdana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3695700" cy="1969135"/>
                        <wp:effectExtent l="0" t="0" r="0" b="0"/>
                        <wp:docPr id="14" name="Picture 14" descr="C:\Users\jaggi.m\Desktop\Screenshot_2015-01-15-15-52-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jaggi.m\Desktop\Screenshot_2015-01-15-15-52-3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2986" cy="19730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  <w:p w:rsidR="006C7F06" w:rsidRPr="00610CE4" w:rsidRDefault="006C7F06" w:rsidP="00882324">
            <w:pPr>
              <w:rPr>
                <w:rFonts w:ascii="Verdana" w:hAnsi="Verdana"/>
                <w:szCs w:val="20"/>
              </w:rPr>
            </w:pPr>
          </w:p>
        </w:tc>
      </w:tr>
    </w:tbl>
    <w:p w:rsidR="006C7F06" w:rsidRDefault="006C7F06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143CB9" w:rsidRDefault="00143CB9" w:rsidP="003F1A62">
      <w:pPr>
        <w:rPr>
          <w:rFonts w:ascii="Verdana" w:hAnsi="Verdana"/>
          <w:szCs w:val="20"/>
        </w:rPr>
      </w:pPr>
    </w:p>
    <w:p w:rsidR="00635C7E" w:rsidRPr="00635C7E" w:rsidRDefault="00635C7E" w:rsidP="00635C7E">
      <w:pPr>
        <w:jc w:val="center"/>
        <w:rPr>
          <w:rFonts w:ascii="Verdana" w:hAnsi="Verdana"/>
          <w:b/>
          <w:szCs w:val="20"/>
        </w:rPr>
      </w:pPr>
      <w:r w:rsidRPr="00635C7E">
        <w:rPr>
          <w:rFonts w:ascii="Verdana" w:hAnsi="Verdana"/>
          <w:b/>
          <w:szCs w:val="20"/>
        </w:rPr>
        <w:t xml:space="preserve">~~End </w:t>
      </w:r>
      <w:r w:rsidR="00541E8A" w:rsidRPr="00635C7E">
        <w:rPr>
          <w:rFonts w:ascii="Verdana" w:hAnsi="Verdana"/>
          <w:b/>
          <w:szCs w:val="20"/>
        </w:rPr>
        <w:t>of</w:t>
      </w:r>
      <w:r w:rsidRPr="00635C7E">
        <w:rPr>
          <w:rFonts w:ascii="Verdana" w:hAnsi="Verdana"/>
          <w:b/>
          <w:szCs w:val="20"/>
        </w:rPr>
        <w:t xml:space="preserve"> </w:t>
      </w:r>
      <w:r w:rsidR="00CD075E">
        <w:rPr>
          <w:rFonts w:ascii="Verdana" w:hAnsi="Verdana"/>
          <w:b/>
          <w:szCs w:val="20"/>
        </w:rPr>
        <w:t>Document~~</w:t>
      </w:r>
    </w:p>
    <w:sectPr w:rsidR="00635C7E" w:rsidRPr="00635C7E" w:rsidSect="00251EB6">
      <w:headerReference w:type="default" r:id="rId15"/>
      <w:footerReference w:type="default" r:id="rId16"/>
      <w:type w:val="continuous"/>
      <w:pgSz w:w="11906" w:h="16838" w:code="9"/>
      <w:pgMar w:top="1440" w:right="1022" w:bottom="1584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259" w:rsidRDefault="00862259" w:rsidP="00B81D81">
      <w:r>
        <w:separator/>
      </w:r>
    </w:p>
  </w:endnote>
  <w:endnote w:type="continuationSeparator" w:id="0">
    <w:p w:rsidR="00862259" w:rsidRDefault="00862259" w:rsidP="00B8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D4" w:rsidRPr="005A0D87" w:rsidRDefault="004049D4" w:rsidP="004005A2">
    <w:pPr>
      <w:jc w:val="center"/>
      <w:rPr>
        <w:sz w:val="16"/>
        <w:szCs w:val="16"/>
      </w:rPr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259" w:rsidRDefault="00862259" w:rsidP="00B81D81">
      <w:r>
        <w:separator/>
      </w:r>
    </w:p>
  </w:footnote>
  <w:footnote w:type="continuationSeparator" w:id="0">
    <w:p w:rsidR="00862259" w:rsidRDefault="00862259" w:rsidP="00B81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D4" w:rsidRDefault="004049D4" w:rsidP="000B1695">
    <w:pPr>
      <w:pStyle w:val="Header"/>
    </w:pPr>
    <w:r>
      <w:t xml:space="preserve"> Ford Project – Unit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81B"/>
    <w:multiLevelType w:val="hybridMultilevel"/>
    <w:tmpl w:val="F8DCD11C"/>
    <w:lvl w:ilvl="0" w:tplc="A888041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82290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816073"/>
    <w:multiLevelType w:val="hybridMultilevel"/>
    <w:tmpl w:val="DD883C08"/>
    <w:lvl w:ilvl="0" w:tplc="89063C6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B26A14"/>
    <w:multiLevelType w:val="hybridMultilevel"/>
    <w:tmpl w:val="9BFC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7BB4"/>
    <w:multiLevelType w:val="hybridMultilevel"/>
    <w:tmpl w:val="9BFC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2970"/>
        </w:tabs>
        <w:ind w:left="275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6E47E23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FB0388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F95580"/>
    <w:multiLevelType w:val="hybridMultilevel"/>
    <w:tmpl w:val="A6A4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D76015"/>
    <w:multiLevelType w:val="hybridMultilevel"/>
    <w:tmpl w:val="BAC2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635479"/>
    <w:multiLevelType w:val="hybridMultilevel"/>
    <w:tmpl w:val="E572C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pPr>
        <w:tabs>
          <w:tab w:val="num" w:pos="473"/>
        </w:tabs>
        <w:ind w:left="0" w:firstLine="113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4A6076"/>
    <w:multiLevelType w:val="hybridMultilevel"/>
    <w:tmpl w:val="9BFC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631C2"/>
    <w:multiLevelType w:val="hybridMultilevel"/>
    <w:tmpl w:val="DD883C08"/>
    <w:lvl w:ilvl="0" w:tplc="89063C6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84921"/>
    <w:multiLevelType w:val="hybridMultilevel"/>
    <w:tmpl w:val="9A7E6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6B47B60"/>
    <w:multiLevelType w:val="hybridMultilevel"/>
    <w:tmpl w:val="B3CC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172289E"/>
    <w:multiLevelType w:val="hybridMultilevel"/>
    <w:tmpl w:val="C172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4511D8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24">
    <w:nsid w:val="731663E3"/>
    <w:multiLevelType w:val="hybridMultilevel"/>
    <w:tmpl w:val="91F6EE98"/>
    <w:lvl w:ilvl="0" w:tplc="38244634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9F88A6BC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01EE77E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49828632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CD5CE05C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A906F4C8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30C8E27C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73EEE0E6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8CDC63E8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5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3A66DC"/>
    <w:multiLevelType w:val="hybridMultilevel"/>
    <w:tmpl w:val="9BFC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8"/>
  </w:num>
  <w:num w:numId="5">
    <w:abstractNumId w:val="14"/>
  </w:num>
  <w:num w:numId="6">
    <w:abstractNumId w:val="24"/>
  </w:num>
  <w:num w:numId="7">
    <w:abstractNumId w:val="12"/>
  </w:num>
  <w:num w:numId="8">
    <w:abstractNumId w:val="23"/>
  </w:num>
  <w:num w:numId="9">
    <w:abstractNumId w:val="5"/>
  </w:num>
  <w:num w:numId="10">
    <w:abstractNumId w:val="0"/>
  </w:num>
  <w:num w:numId="11">
    <w:abstractNumId w:val="20"/>
  </w:num>
  <w:num w:numId="12">
    <w:abstractNumId w:val="1"/>
  </w:num>
  <w:num w:numId="13">
    <w:abstractNumId w:val="7"/>
  </w:num>
  <w:num w:numId="14">
    <w:abstractNumId w:val="22"/>
  </w:num>
  <w:num w:numId="15">
    <w:abstractNumId w:val="15"/>
  </w:num>
  <w:num w:numId="16">
    <w:abstractNumId w:val="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6"/>
  </w:num>
  <w:num w:numId="19">
    <w:abstractNumId w:val="4"/>
  </w:num>
  <w:num w:numId="20">
    <w:abstractNumId w:val="19"/>
  </w:num>
  <w:num w:numId="21">
    <w:abstractNumId w:val="2"/>
  </w:num>
  <w:num w:numId="22">
    <w:abstractNumId w:val="17"/>
  </w:num>
  <w:num w:numId="23">
    <w:abstractNumId w:val="9"/>
  </w:num>
  <w:num w:numId="24">
    <w:abstractNumId w:val="16"/>
  </w:num>
  <w:num w:numId="25">
    <w:abstractNumId w:val="21"/>
  </w:num>
  <w:num w:numId="26">
    <w:abstractNumId w:val="13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47"/>
    <w:rsid w:val="00002A2D"/>
    <w:rsid w:val="000030BA"/>
    <w:rsid w:val="00005AA7"/>
    <w:rsid w:val="0001703A"/>
    <w:rsid w:val="000170AE"/>
    <w:rsid w:val="00021114"/>
    <w:rsid w:val="000218FE"/>
    <w:rsid w:val="00021951"/>
    <w:rsid w:val="000219CD"/>
    <w:rsid w:val="000267FC"/>
    <w:rsid w:val="00026E2B"/>
    <w:rsid w:val="00027A40"/>
    <w:rsid w:val="00030AAF"/>
    <w:rsid w:val="0003121E"/>
    <w:rsid w:val="00031A43"/>
    <w:rsid w:val="00031D1F"/>
    <w:rsid w:val="0003461A"/>
    <w:rsid w:val="00036D7F"/>
    <w:rsid w:val="00043143"/>
    <w:rsid w:val="00044AC8"/>
    <w:rsid w:val="00044ECC"/>
    <w:rsid w:val="000451D4"/>
    <w:rsid w:val="0004629D"/>
    <w:rsid w:val="000473AB"/>
    <w:rsid w:val="00050A84"/>
    <w:rsid w:val="00053DE5"/>
    <w:rsid w:val="00060810"/>
    <w:rsid w:val="000631C8"/>
    <w:rsid w:val="00064381"/>
    <w:rsid w:val="000711FF"/>
    <w:rsid w:val="0007679B"/>
    <w:rsid w:val="00086E67"/>
    <w:rsid w:val="00091927"/>
    <w:rsid w:val="000939C7"/>
    <w:rsid w:val="000955EA"/>
    <w:rsid w:val="00095F3B"/>
    <w:rsid w:val="000A10C0"/>
    <w:rsid w:val="000A1EAA"/>
    <w:rsid w:val="000A394A"/>
    <w:rsid w:val="000A3E53"/>
    <w:rsid w:val="000A4E98"/>
    <w:rsid w:val="000A7C9E"/>
    <w:rsid w:val="000A7E06"/>
    <w:rsid w:val="000B1695"/>
    <w:rsid w:val="000B194B"/>
    <w:rsid w:val="000B249C"/>
    <w:rsid w:val="000B3198"/>
    <w:rsid w:val="000B3E73"/>
    <w:rsid w:val="000B6952"/>
    <w:rsid w:val="000C0A05"/>
    <w:rsid w:val="000C1344"/>
    <w:rsid w:val="000C3BE0"/>
    <w:rsid w:val="000C5125"/>
    <w:rsid w:val="000C514D"/>
    <w:rsid w:val="000C539E"/>
    <w:rsid w:val="000D2D54"/>
    <w:rsid w:val="000D3FF1"/>
    <w:rsid w:val="000D4DF7"/>
    <w:rsid w:val="000D6E6E"/>
    <w:rsid w:val="000E4919"/>
    <w:rsid w:val="000E5315"/>
    <w:rsid w:val="000E5B4C"/>
    <w:rsid w:val="000F1F68"/>
    <w:rsid w:val="0010366F"/>
    <w:rsid w:val="0010434E"/>
    <w:rsid w:val="00113CE5"/>
    <w:rsid w:val="00114FEB"/>
    <w:rsid w:val="001176E0"/>
    <w:rsid w:val="0011797E"/>
    <w:rsid w:val="00117A28"/>
    <w:rsid w:val="00122C74"/>
    <w:rsid w:val="00123E7F"/>
    <w:rsid w:val="001245A7"/>
    <w:rsid w:val="001305C1"/>
    <w:rsid w:val="00130F4C"/>
    <w:rsid w:val="00137DCB"/>
    <w:rsid w:val="0014274B"/>
    <w:rsid w:val="00143CB9"/>
    <w:rsid w:val="00144A8A"/>
    <w:rsid w:val="00144CEF"/>
    <w:rsid w:val="001479F5"/>
    <w:rsid w:val="00150C9A"/>
    <w:rsid w:val="00151978"/>
    <w:rsid w:val="0015235C"/>
    <w:rsid w:val="0015372A"/>
    <w:rsid w:val="001538CE"/>
    <w:rsid w:val="00155B70"/>
    <w:rsid w:val="00162E42"/>
    <w:rsid w:val="00164E36"/>
    <w:rsid w:val="001708CC"/>
    <w:rsid w:val="00170D0C"/>
    <w:rsid w:val="00171BAC"/>
    <w:rsid w:val="00171E9F"/>
    <w:rsid w:val="001738E5"/>
    <w:rsid w:val="00185F0E"/>
    <w:rsid w:val="00187C1E"/>
    <w:rsid w:val="00192A08"/>
    <w:rsid w:val="00196DBE"/>
    <w:rsid w:val="00197AED"/>
    <w:rsid w:val="001A2D49"/>
    <w:rsid w:val="001A3338"/>
    <w:rsid w:val="001A429C"/>
    <w:rsid w:val="001A5A4E"/>
    <w:rsid w:val="001B032E"/>
    <w:rsid w:val="001B0B09"/>
    <w:rsid w:val="001B2B93"/>
    <w:rsid w:val="001B339B"/>
    <w:rsid w:val="001B4798"/>
    <w:rsid w:val="001B7E28"/>
    <w:rsid w:val="001C05A5"/>
    <w:rsid w:val="001C61E1"/>
    <w:rsid w:val="001D0AB8"/>
    <w:rsid w:val="001D19F1"/>
    <w:rsid w:val="001D5810"/>
    <w:rsid w:val="001E6709"/>
    <w:rsid w:val="001E6B0C"/>
    <w:rsid w:val="001F0654"/>
    <w:rsid w:val="001F21E9"/>
    <w:rsid w:val="001F3417"/>
    <w:rsid w:val="00200480"/>
    <w:rsid w:val="00202449"/>
    <w:rsid w:val="00202BC8"/>
    <w:rsid w:val="002030BA"/>
    <w:rsid w:val="0020313A"/>
    <w:rsid w:val="002043AA"/>
    <w:rsid w:val="002113BA"/>
    <w:rsid w:val="002135A2"/>
    <w:rsid w:val="00214111"/>
    <w:rsid w:val="0021456B"/>
    <w:rsid w:val="0021793E"/>
    <w:rsid w:val="00222852"/>
    <w:rsid w:val="00223FED"/>
    <w:rsid w:val="0022433B"/>
    <w:rsid w:val="00224658"/>
    <w:rsid w:val="00225AB0"/>
    <w:rsid w:val="002272FD"/>
    <w:rsid w:val="0023124C"/>
    <w:rsid w:val="002328B1"/>
    <w:rsid w:val="00232A04"/>
    <w:rsid w:val="00232A5B"/>
    <w:rsid w:val="00234326"/>
    <w:rsid w:val="00237CE4"/>
    <w:rsid w:val="00246048"/>
    <w:rsid w:val="002467A7"/>
    <w:rsid w:val="00247DE1"/>
    <w:rsid w:val="00251EB6"/>
    <w:rsid w:val="00252934"/>
    <w:rsid w:val="002557F4"/>
    <w:rsid w:val="00256FC1"/>
    <w:rsid w:val="00260D20"/>
    <w:rsid w:val="002639BE"/>
    <w:rsid w:val="0026449B"/>
    <w:rsid w:val="00266CA3"/>
    <w:rsid w:val="00266D60"/>
    <w:rsid w:val="00267198"/>
    <w:rsid w:val="002729FD"/>
    <w:rsid w:val="00276E49"/>
    <w:rsid w:val="00281354"/>
    <w:rsid w:val="0028158C"/>
    <w:rsid w:val="0028213F"/>
    <w:rsid w:val="00282721"/>
    <w:rsid w:val="00287998"/>
    <w:rsid w:val="00290451"/>
    <w:rsid w:val="00292D07"/>
    <w:rsid w:val="00293517"/>
    <w:rsid w:val="00296D9A"/>
    <w:rsid w:val="00297806"/>
    <w:rsid w:val="002A01DB"/>
    <w:rsid w:val="002A1205"/>
    <w:rsid w:val="002A3516"/>
    <w:rsid w:val="002A4B49"/>
    <w:rsid w:val="002A5A2A"/>
    <w:rsid w:val="002B0458"/>
    <w:rsid w:val="002B0995"/>
    <w:rsid w:val="002B1D10"/>
    <w:rsid w:val="002B3586"/>
    <w:rsid w:val="002B494A"/>
    <w:rsid w:val="002B602B"/>
    <w:rsid w:val="002B78DB"/>
    <w:rsid w:val="002B7AB9"/>
    <w:rsid w:val="002C21ED"/>
    <w:rsid w:val="002C3270"/>
    <w:rsid w:val="002C540B"/>
    <w:rsid w:val="002C687D"/>
    <w:rsid w:val="002D02A7"/>
    <w:rsid w:val="002D0AE7"/>
    <w:rsid w:val="002D23DE"/>
    <w:rsid w:val="002D419B"/>
    <w:rsid w:val="002E406C"/>
    <w:rsid w:val="002F1689"/>
    <w:rsid w:val="002F2E5D"/>
    <w:rsid w:val="003105EC"/>
    <w:rsid w:val="00311BFF"/>
    <w:rsid w:val="00313CEA"/>
    <w:rsid w:val="00320C23"/>
    <w:rsid w:val="00322689"/>
    <w:rsid w:val="00323A3C"/>
    <w:rsid w:val="003253F1"/>
    <w:rsid w:val="00325632"/>
    <w:rsid w:val="00326F88"/>
    <w:rsid w:val="00327322"/>
    <w:rsid w:val="00330E96"/>
    <w:rsid w:val="003311BB"/>
    <w:rsid w:val="003321DC"/>
    <w:rsid w:val="00332914"/>
    <w:rsid w:val="00336546"/>
    <w:rsid w:val="00336B05"/>
    <w:rsid w:val="003415F5"/>
    <w:rsid w:val="003417AD"/>
    <w:rsid w:val="0034289F"/>
    <w:rsid w:val="00342965"/>
    <w:rsid w:val="00346D3D"/>
    <w:rsid w:val="00347FC7"/>
    <w:rsid w:val="00350555"/>
    <w:rsid w:val="00353391"/>
    <w:rsid w:val="003548E0"/>
    <w:rsid w:val="00354945"/>
    <w:rsid w:val="00356F2D"/>
    <w:rsid w:val="00360FFD"/>
    <w:rsid w:val="00362562"/>
    <w:rsid w:val="00362A7E"/>
    <w:rsid w:val="003637DE"/>
    <w:rsid w:val="003652AD"/>
    <w:rsid w:val="003701ED"/>
    <w:rsid w:val="00371271"/>
    <w:rsid w:val="0037165E"/>
    <w:rsid w:val="0037336C"/>
    <w:rsid w:val="003801DE"/>
    <w:rsid w:val="00382419"/>
    <w:rsid w:val="003830F8"/>
    <w:rsid w:val="00386526"/>
    <w:rsid w:val="00387E5A"/>
    <w:rsid w:val="00392F15"/>
    <w:rsid w:val="003941B6"/>
    <w:rsid w:val="0039575E"/>
    <w:rsid w:val="003A1EA2"/>
    <w:rsid w:val="003A2F9B"/>
    <w:rsid w:val="003A36AE"/>
    <w:rsid w:val="003A5266"/>
    <w:rsid w:val="003A5511"/>
    <w:rsid w:val="003B1088"/>
    <w:rsid w:val="003B601D"/>
    <w:rsid w:val="003B63DD"/>
    <w:rsid w:val="003C28BE"/>
    <w:rsid w:val="003C5B8E"/>
    <w:rsid w:val="003C60D9"/>
    <w:rsid w:val="003C7EB2"/>
    <w:rsid w:val="003D02B5"/>
    <w:rsid w:val="003D189C"/>
    <w:rsid w:val="003D389E"/>
    <w:rsid w:val="003D533C"/>
    <w:rsid w:val="003D72E7"/>
    <w:rsid w:val="003E40E8"/>
    <w:rsid w:val="003E41F6"/>
    <w:rsid w:val="003F1149"/>
    <w:rsid w:val="003F1A62"/>
    <w:rsid w:val="003F285A"/>
    <w:rsid w:val="003F6EAF"/>
    <w:rsid w:val="004005A2"/>
    <w:rsid w:val="0040062A"/>
    <w:rsid w:val="00402DAF"/>
    <w:rsid w:val="00402E11"/>
    <w:rsid w:val="00403711"/>
    <w:rsid w:val="004049D4"/>
    <w:rsid w:val="004131DE"/>
    <w:rsid w:val="00414276"/>
    <w:rsid w:val="00415FD6"/>
    <w:rsid w:val="0042251D"/>
    <w:rsid w:val="00427BC1"/>
    <w:rsid w:val="004326D9"/>
    <w:rsid w:val="004349E9"/>
    <w:rsid w:val="00434E0F"/>
    <w:rsid w:val="0043521B"/>
    <w:rsid w:val="00447754"/>
    <w:rsid w:val="00454B0B"/>
    <w:rsid w:val="0046050F"/>
    <w:rsid w:val="00463660"/>
    <w:rsid w:val="00466145"/>
    <w:rsid w:val="00470068"/>
    <w:rsid w:val="004702FA"/>
    <w:rsid w:val="00471EA2"/>
    <w:rsid w:val="00472454"/>
    <w:rsid w:val="00473302"/>
    <w:rsid w:val="00481AFB"/>
    <w:rsid w:val="00482E72"/>
    <w:rsid w:val="00484F14"/>
    <w:rsid w:val="0048656A"/>
    <w:rsid w:val="004869B1"/>
    <w:rsid w:val="00490271"/>
    <w:rsid w:val="004911C8"/>
    <w:rsid w:val="00491B8C"/>
    <w:rsid w:val="004A29D1"/>
    <w:rsid w:val="004A2D60"/>
    <w:rsid w:val="004A2F25"/>
    <w:rsid w:val="004A459D"/>
    <w:rsid w:val="004A665A"/>
    <w:rsid w:val="004A6982"/>
    <w:rsid w:val="004B0256"/>
    <w:rsid w:val="004B0556"/>
    <w:rsid w:val="004B067E"/>
    <w:rsid w:val="004B1AC8"/>
    <w:rsid w:val="004B427F"/>
    <w:rsid w:val="004B68F5"/>
    <w:rsid w:val="004B7481"/>
    <w:rsid w:val="004C1AAE"/>
    <w:rsid w:val="004C258A"/>
    <w:rsid w:val="004C2AC4"/>
    <w:rsid w:val="004C42D3"/>
    <w:rsid w:val="004C44FA"/>
    <w:rsid w:val="004C4D4E"/>
    <w:rsid w:val="004D118B"/>
    <w:rsid w:val="004D465A"/>
    <w:rsid w:val="004D5A35"/>
    <w:rsid w:val="004D5D69"/>
    <w:rsid w:val="004E10DA"/>
    <w:rsid w:val="004E710E"/>
    <w:rsid w:val="004E745A"/>
    <w:rsid w:val="004F0A96"/>
    <w:rsid w:val="004F1DA8"/>
    <w:rsid w:val="004F2A5B"/>
    <w:rsid w:val="004F4647"/>
    <w:rsid w:val="004F52D6"/>
    <w:rsid w:val="004F6DC2"/>
    <w:rsid w:val="004F6EF1"/>
    <w:rsid w:val="0050183C"/>
    <w:rsid w:val="00501C4C"/>
    <w:rsid w:val="005046E9"/>
    <w:rsid w:val="005058CC"/>
    <w:rsid w:val="00512E56"/>
    <w:rsid w:val="00512F2C"/>
    <w:rsid w:val="00517648"/>
    <w:rsid w:val="0052553A"/>
    <w:rsid w:val="00526082"/>
    <w:rsid w:val="0052621B"/>
    <w:rsid w:val="00533DBA"/>
    <w:rsid w:val="00534B42"/>
    <w:rsid w:val="005360E3"/>
    <w:rsid w:val="00540613"/>
    <w:rsid w:val="0054145C"/>
    <w:rsid w:val="00541E8A"/>
    <w:rsid w:val="00543967"/>
    <w:rsid w:val="00547C91"/>
    <w:rsid w:val="0055041A"/>
    <w:rsid w:val="005504EF"/>
    <w:rsid w:val="005506E0"/>
    <w:rsid w:val="00550FC7"/>
    <w:rsid w:val="00552504"/>
    <w:rsid w:val="00552D8D"/>
    <w:rsid w:val="005556D1"/>
    <w:rsid w:val="0055671C"/>
    <w:rsid w:val="00557DC5"/>
    <w:rsid w:val="00557F0D"/>
    <w:rsid w:val="005630C8"/>
    <w:rsid w:val="005707BD"/>
    <w:rsid w:val="00573E74"/>
    <w:rsid w:val="0057428C"/>
    <w:rsid w:val="00574BB5"/>
    <w:rsid w:val="005756CB"/>
    <w:rsid w:val="00575A0C"/>
    <w:rsid w:val="005765B6"/>
    <w:rsid w:val="005771FA"/>
    <w:rsid w:val="00586A6F"/>
    <w:rsid w:val="00592BF5"/>
    <w:rsid w:val="00593F66"/>
    <w:rsid w:val="00596464"/>
    <w:rsid w:val="00596AED"/>
    <w:rsid w:val="005A0032"/>
    <w:rsid w:val="005A00F5"/>
    <w:rsid w:val="005A0D87"/>
    <w:rsid w:val="005A1951"/>
    <w:rsid w:val="005A4A5C"/>
    <w:rsid w:val="005A4ACD"/>
    <w:rsid w:val="005A4BCF"/>
    <w:rsid w:val="005A4CB1"/>
    <w:rsid w:val="005A67BA"/>
    <w:rsid w:val="005B0601"/>
    <w:rsid w:val="005B5BB6"/>
    <w:rsid w:val="005C169F"/>
    <w:rsid w:val="005C2A29"/>
    <w:rsid w:val="005C2A4A"/>
    <w:rsid w:val="005C3BEA"/>
    <w:rsid w:val="005C50B4"/>
    <w:rsid w:val="005C649B"/>
    <w:rsid w:val="005D062A"/>
    <w:rsid w:val="005D1798"/>
    <w:rsid w:val="005D17CC"/>
    <w:rsid w:val="005D21FF"/>
    <w:rsid w:val="005D2767"/>
    <w:rsid w:val="005D4A39"/>
    <w:rsid w:val="005D5744"/>
    <w:rsid w:val="005D6066"/>
    <w:rsid w:val="005D7D15"/>
    <w:rsid w:val="005E18AA"/>
    <w:rsid w:val="005E3B85"/>
    <w:rsid w:val="005E6201"/>
    <w:rsid w:val="005E721A"/>
    <w:rsid w:val="005E7A2D"/>
    <w:rsid w:val="005F0EEC"/>
    <w:rsid w:val="005F2171"/>
    <w:rsid w:val="005F2D01"/>
    <w:rsid w:val="005F4260"/>
    <w:rsid w:val="005F48F2"/>
    <w:rsid w:val="006010B7"/>
    <w:rsid w:val="00604922"/>
    <w:rsid w:val="006065DD"/>
    <w:rsid w:val="00610CE4"/>
    <w:rsid w:val="00614368"/>
    <w:rsid w:val="00616049"/>
    <w:rsid w:val="006212F1"/>
    <w:rsid w:val="00632C97"/>
    <w:rsid w:val="0063401D"/>
    <w:rsid w:val="006354F3"/>
    <w:rsid w:val="00635C7E"/>
    <w:rsid w:val="00635DCE"/>
    <w:rsid w:val="00636859"/>
    <w:rsid w:val="006405CD"/>
    <w:rsid w:val="00640BAB"/>
    <w:rsid w:val="00641AEE"/>
    <w:rsid w:val="00645303"/>
    <w:rsid w:val="006512C7"/>
    <w:rsid w:val="00651426"/>
    <w:rsid w:val="006527F7"/>
    <w:rsid w:val="00652B48"/>
    <w:rsid w:val="00656BB5"/>
    <w:rsid w:val="006612DD"/>
    <w:rsid w:val="006636BF"/>
    <w:rsid w:val="006676E4"/>
    <w:rsid w:val="00667B3F"/>
    <w:rsid w:val="0067580E"/>
    <w:rsid w:val="00675FCA"/>
    <w:rsid w:val="00685147"/>
    <w:rsid w:val="00690682"/>
    <w:rsid w:val="00690D0C"/>
    <w:rsid w:val="0069498A"/>
    <w:rsid w:val="00695D12"/>
    <w:rsid w:val="006A15AE"/>
    <w:rsid w:val="006A4753"/>
    <w:rsid w:val="006A4D5B"/>
    <w:rsid w:val="006A58C1"/>
    <w:rsid w:val="006A6C9F"/>
    <w:rsid w:val="006A6E2B"/>
    <w:rsid w:val="006A7A37"/>
    <w:rsid w:val="006A7EA4"/>
    <w:rsid w:val="006B5BA1"/>
    <w:rsid w:val="006C150C"/>
    <w:rsid w:val="006C3365"/>
    <w:rsid w:val="006C3A73"/>
    <w:rsid w:val="006C739F"/>
    <w:rsid w:val="006C7F06"/>
    <w:rsid w:val="006D0E86"/>
    <w:rsid w:val="006D15FE"/>
    <w:rsid w:val="006D2210"/>
    <w:rsid w:val="006D6394"/>
    <w:rsid w:val="006D6513"/>
    <w:rsid w:val="006D6925"/>
    <w:rsid w:val="006D69E9"/>
    <w:rsid w:val="006D7594"/>
    <w:rsid w:val="006E12F4"/>
    <w:rsid w:val="006E22FD"/>
    <w:rsid w:val="006E2A09"/>
    <w:rsid w:val="006E2F7B"/>
    <w:rsid w:val="006E7AAD"/>
    <w:rsid w:val="006F2084"/>
    <w:rsid w:val="006F2813"/>
    <w:rsid w:val="006F2BA1"/>
    <w:rsid w:val="006F2FA4"/>
    <w:rsid w:val="006F550F"/>
    <w:rsid w:val="0070122E"/>
    <w:rsid w:val="00705B5E"/>
    <w:rsid w:val="00706771"/>
    <w:rsid w:val="00707DE4"/>
    <w:rsid w:val="0071308F"/>
    <w:rsid w:val="0071355A"/>
    <w:rsid w:val="00714392"/>
    <w:rsid w:val="00721908"/>
    <w:rsid w:val="0072457E"/>
    <w:rsid w:val="0072460B"/>
    <w:rsid w:val="00732AF5"/>
    <w:rsid w:val="0073544A"/>
    <w:rsid w:val="00737F07"/>
    <w:rsid w:val="00742362"/>
    <w:rsid w:val="00743F8C"/>
    <w:rsid w:val="00745F3B"/>
    <w:rsid w:val="00746154"/>
    <w:rsid w:val="00746E90"/>
    <w:rsid w:val="007472BD"/>
    <w:rsid w:val="007506AE"/>
    <w:rsid w:val="00751CEF"/>
    <w:rsid w:val="00752782"/>
    <w:rsid w:val="00753ECF"/>
    <w:rsid w:val="00756E4E"/>
    <w:rsid w:val="00757727"/>
    <w:rsid w:val="0076384E"/>
    <w:rsid w:val="00766495"/>
    <w:rsid w:val="00767876"/>
    <w:rsid w:val="0077516E"/>
    <w:rsid w:val="0077552F"/>
    <w:rsid w:val="00776348"/>
    <w:rsid w:val="00780893"/>
    <w:rsid w:val="007808F9"/>
    <w:rsid w:val="00780A09"/>
    <w:rsid w:val="0078141B"/>
    <w:rsid w:val="00786A8C"/>
    <w:rsid w:val="00787563"/>
    <w:rsid w:val="007914BA"/>
    <w:rsid w:val="0079194F"/>
    <w:rsid w:val="00795097"/>
    <w:rsid w:val="00795158"/>
    <w:rsid w:val="0079580A"/>
    <w:rsid w:val="00797CC6"/>
    <w:rsid w:val="007A0F78"/>
    <w:rsid w:val="007A20D0"/>
    <w:rsid w:val="007A32EA"/>
    <w:rsid w:val="007A3D27"/>
    <w:rsid w:val="007A4228"/>
    <w:rsid w:val="007A7276"/>
    <w:rsid w:val="007B229E"/>
    <w:rsid w:val="007B22BD"/>
    <w:rsid w:val="007B23F1"/>
    <w:rsid w:val="007B36D6"/>
    <w:rsid w:val="007B4C64"/>
    <w:rsid w:val="007B4F74"/>
    <w:rsid w:val="007B7493"/>
    <w:rsid w:val="007B7902"/>
    <w:rsid w:val="007C1FEA"/>
    <w:rsid w:val="007C24D9"/>
    <w:rsid w:val="007C4462"/>
    <w:rsid w:val="007C7560"/>
    <w:rsid w:val="007D247F"/>
    <w:rsid w:val="007D36D1"/>
    <w:rsid w:val="007D5685"/>
    <w:rsid w:val="007D7103"/>
    <w:rsid w:val="007E06D3"/>
    <w:rsid w:val="007E0DAA"/>
    <w:rsid w:val="007E3A74"/>
    <w:rsid w:val="007E5923"/>
    <w:rsid w:val="007F0CEE"/>
    <w:rsid w:val="007F1A1C"/>
    <w:rsid w:val="007F2DF9"/>
    <w:rsid w:val="007F3EEE"/>
    <w:rsid w:val="007F72DC"/>
    <w:rsid w:val="007F7EF1"/>
    <w:rsid w:val="0080073F"/>
    <w:rsid w:val="00800DC3"/>
    <w:rsid w:val="008078C1"/>
    <w:rsid w:val="00811E7A"/>
    <w:rsid w:val="0081619D"/>
    <w:rsid w:val="0082127E"/>
    <w:rsid w:val="008216AA"/>
    <w:rsid w:val="00821A81"/>
    <w:rsid w:val="00825280"/>
    <w:rsid w:val="00825D2F"/>
    <w:rsid w:val="008279DD"/>
    <w:rsid w:val="00830751"/>
    <w:rsid w:val="008311D8"/>
    <w:rsid w:val="00834675"/>
    <w:rsid w:val="0083769A"/>
    <w:rsid w:val="008377B4"/>
    <w:rsid w:val="00841584"/>
    <w:rsid w:val="00844568"/>
    <w:rsid w:val="008616AF"/>
    <w:rsid w:val="00862259"/>
    <w:rsid w:val="0086300B"/>
    <w:rsid w:val="0086348D"/>
    <w:rsid w:val="00866145"/>
    <w:rsid w:val="008675CF"/>
    <w:rsid w:val="008717B3"/>
    <w:rsid w:val="00871C16"/>
    <w:rsid w:val="00872E5B"/>
    <w:rsid w:val="00873A1C"/>
    <w:rsid w:val="00873A28"/>
    <w:rsid w:val="00873FB3"/>
    <w:rsid w:val="00881E18"/>
    <w:rsid w:val="00882324"/>
    <w:rsid w:val="00887571"/>
    <w:rsid w:val="00887F5C"/>
    <w:rsid w:val="00891496"/>
    <w:rsid w:val="0089516E"/>
    <w:rsid w:val="00897AC7"/>
    <w:rsid w:val="008A0913"/>
    <w:rsid w:val="008A1049"/>
    <w:rsid w:val="008A10EE"/>
    <w:rsid w:val="008A1340"/>
    <w:rsid w:val="008A218A"/>
    <w:rsid w:val="008A26CE"/>
    <w:rsid w:val="008A37CD"/>
    <w:rsid w:val="008A3DA3"/>
    <w:rsid w:val="008A4A75"/>
    <w:rsid w:val="008A62C3"/>
    <w:rsid w:val="008B18A9"/>
    <w:rsid w:val="008B1CD0"/>
    <w:rsid w:val="008B49E9"/>
    <w:rsid w:val="008C17DF"/>
    <w:rsid w:val="008C58FD"/>
    <w:rsid w:val="008D000E"/>
    <w:rsid w:val="008D1B94"/>
    <w:rsid w:val="008D2AD0"/>
    <w:rsid w:val="008D39B4"/>
    <w:rsid w:val="008D40E6"/>
    <w:rsid w:val="008D4C12"/>
    <w:rsid w:val="008D6470"/>
    <w:rsid w:val="008D64C8"/>
    <w:rsid w:val="008E1C71"/>
    <w:rsid w:val="008E4EA3"/>
    <w:rsid w:val="008E6741"/>
    <w:rsid w:val="008E7D74"/>
    <w:rsid w:val="008F18E3"/>
    <w:rsid w:val="008F18F5"/>
    <w:rsid w:val="008F3AAC"/>
    <w:rsid w:val="008F7AA5"/>
    <w:rsid w:val="009064C3"/>
    <w:rsid w:val="00907760"/>
    <w:rsid w:val="00910E6A"/>
    <w:rsid w:val="00910E7C"/>
    <w:rsid w:val="0091150E"/>
    <w:rsid w:val="00912A09"/>
    <w:rsid w:val="00920A30"/>
    <w:rsid w:val="0092312E"/>
    <w:rsid w:val="00923F2F"/>
    <w:rsid w:val="00926465"/>
    <w:rsid w:val="009266C8"/>
    <w:rsid w:val="00934890"/>
    <w:rsid w:val="00934DA3"/>
    <w:rsid w:val="009355A1"/>
    <w:rsid w:val="00936477"/>
    <w:rsid w:val="00936736"/>
    <w:rsid w:val="0093794E"/>
    <w:rsid w:val="00941A16"/>
    <w:rsid w:val="0094530D"/>
    <w:rsid w:val="009472C8"/>
    <w:rsid w:val="009536C5"/>
    <w:rsid w:val="00954718"/>
    <w:rsid w:val="00961302"/>
    <w:rsid w:val="00963F98"/>
    <w:rsid w:val="00970454"/>
    <w:rsid w:val="00970E6F"/>
    <w:rsid w:val="00971BDD"/>
    <w:rsid w:val="00974EA1"/>
    <w:rsid w:val="00975B89"/>
    <w:rsid w:val="00976920"/>
    <w:rsid w:val="009774B2"/>
    <w:rsid w:val="00980871"/>
    <w:rsid w:val="00981B2F"/>
    <w:rsid w:val="0098306B"/>
    <w:rsid w:val="00984521"/>
    <w:rsid w:val="00984892"/>
    <w:rsid w:val="00986536"/>
    <w:rsid w:val="00986825"/>
    <w:rsid w:val="00987458"/>
    <w:rsid w:val="00987CD9"/>
    <w:rsid w:val="009938E4"/>
    <w:rsid w:val="009949A9"/>
    <w:rsid w:val="00994CAF"/>
    <w:rsid w:val="009950E1"/>
    <w:rsid w:val="0099587A"/>
    <w:rsid w:val="009A2F5C"/>
    <w:rsid w:val="009A5E3D"/>
    <w:rsid w:val="009A5E95"/>
    <w:rsid w:val="009A7F9E"/>
    <w:rsid w:val="009B2F43"/>
    <w:rsid w:val="009B57F1"/>
    <w:rsid w:val="009C1474"/>
    <w:rsid w:val="009C5574"/>
    <w:rsid w:val="009D2FD4"/>
    <w:rsid w:val="009D58DA"/>
    <w:rsid w:val="009E6752"/>
    <w:rsid w:val="009E73BE"/>
    <w:rsid w:val="009E7C5E"/>
    <w:rsid w:val="009F53F3"/>
    <w:rsid w:val="009F54C1"/>
    <w:rsid w:val="009F6498"/>
    <w:rsid w:val="009F7CF3"/>
    <w:rsid w:val="00A0334E"/>
    <w:rsid w:val="00A0467E"/>
    <w:rsid w:val="00A077F9"/>
    <w:rsid w:val="00A11BD9"/>
    <w:rsid w:val="00A12C9E"/>
    <w:rsid w:val="00A1345A"/>
    <w:rsid w:val="00A14860"/>
    <w:rsid w:val="00A156C0"/>
    <w:rsid w:val="00A15F83"/>
    <w:rsid w:val="00A178C1"/>
    <w:rsid w:val="00A20324"/>
    <w:rsid w:val="00A22CBF"/>
    <w:rsid w:val="00A2366B"/>
    <w:rsid w:val="00A23FD1"/>
    <w:rsid w:val="00A242F5"/>
    <w:rsid w:val="00A26FE8"/>
    <w:rsid w:val="00A33178"/>
    <w:rsid w:val="00A33784"/>
    <w:rsid w:val="00A34F29"/>
    <w:rsid w:val="00A356DF"/>
    <w:rsid w:val="00A35796"/>
    <w:rsid w:val="00A4130B"/>
    <w:rsid w:val="00A42D44"/>
    <w:rsid w:val="00A42D48"/>
    <w:rsid w:val="00A42F26"/>
    <w:rsid w:val="00A46AED"/>
    <w:rsid w:val="00A46DB5"/>
    <w:rsid w:val="00A47DD0"/>
    <w:rsid w:val="00A519C8"/>
    <w:rsid w:val="00A5416C"/>
    <w:rsid w:val="00A56F77"/>
    <w:rsid w:val="00A57CF4"/>
    <w:rsid w:val="00A67DD2"/>
    <w:rsid w:val="00A70AB6"/>
    <w:rsid w:val="00A715E9"/>
    <w:rsid w:val="00A71E2F"/>
    <w:rsid w:val="00A77898"/>
    <w:rsid w:val="00A846EE"/>
    <w:rsid w:val="00A84B2D"/>
    <w:rsid w:val="00A8517A"/>
    <w:rsid w:val="00A85DEB"/>
    <w:rsid w:val="00A90A1E"/>
    <w:rsid w:val="00A90ED7"/>
    <w:rsid w:val="00A9542C"/>
    <w:rsid w:val="00A955A2"/>
    <w:rsid w:val="00A95D9E"/>
    <w:rsid w:val="00AA0327"/>
    <w:rsid w:val="00AA107C"/>
    <w:rsid w:val="00AA366A"/>
    <w:rsid w:val="00AB5F57"/>
    <w:rsid w:val="00AC03DB"/>
    <w:rsid w:val="00AC5E69"/>
    <w:rsid w:val="00AC6B15"/>
    <w:rsid w:val="00AD1A70"/>
    <w:rsid w:val="00AD2734"/>
    <w:rsid w:val="00AD27E3"/>
    <w:rsid w:val="00AD4668"/>
    <w:rsid w:val="00AD4C0C"/>
    <w:rsid w:val="00AD51EE"/>
    <w:rsid w:val="00AD552B"/>
    <w:rsid w:val="00AD55F6"/>
    <w:rsid w:val="00AD7528"/>
    <w:rsid w:val="00AE3B88"/>
    <w:rsid w:val="00AE696A"/>
    <w:rsid w:val="00AF3D7B"/>
    <w:rsid w:val="00AF3F5C"/>
    <w:rsid w:val="00B00E8C"/>
    <w:rsid w:val="00B02FA7"/>
    <w:rsid w:val="00B1455E"/>
    <w:rsid w:val="00B14582"/>
    <w:rsid w:val="00B1556F"/>
    <w:rsid w:val="00B21948"/>
    <w:rsid w:val="00B266EC"/>
    <w:rsid w:val="00B2718C"/>
    <w:rsid w:val="00B31C60"/>
    <w:rsid w:val="00B32363"/>
    <w:rsid w:val="00B341DC"/>
    <w:rsid w:val="00B34DED"/>
    <w:rsid w:val="00B41E66"/>
    <w:rsid w:val="00B4234F"/>
    <w:rsid w:val="00B45D12"/>
    <w:rsid w:val="00B506A0"/>
    <w:rsid w:val="00B50F76"/>
    <w:rsid w:val="00B51313"/>
    <w:rsid w:val="00B51B55"/>
    <w:rsid w:val="00B525E2"/>
    <w:rsid w:val="00B55A2D"/>
    <w:rsid w:val="00B55FFB"/>
    <w:rsid w:val="00B577C6"/>
    <w:rsid w:val="00B67EE0"/>
    <w:rsid w:val="00B67F8B"/>
    <w:rsid w:val="00B70F57"/>
    <w:rsid w:val="00B74EFD"/>
    <w:rsid w:val="00B75AD3"/>
    <w:rsid w:val="00B772BC"/>
    <w:rsid w:val="00B81D81"/>
    <w:rsid w:val="00B83074"/>
    <w:rsid w:val="00B83139"/>
    <w:rsid w:val="00B8738A"/>
    <w:rsid w:val="00B90B12"/>
    <w:rsid w:val="00B93FF2"/>
    <w:rsid w:val="00B952C2"/>
    <w:rsid w:val="00B9680C"/>
    <w:rsid w:val="00BA0FBC"/>
    <w:rsid w:val="00BA14B1"/>
    <w:rsid w:val="00BA2FF3"/>
    <w:rsid w:val="00BA4C13"/>
    <w:rsid w:val="00BB246F"/>
    <w:rsid w:val="00BB484E"/>
    <w:rsid w:val="00BB5EB0"/>
    <w:rsid w:val="00BB648A"/>
    <w:rsid w:val="00BC1752"/>
    <w:rsid w:val="00BC194B"/>
    <w:rsid w:val="00BC213A"/>
    <w:rsid w:val="00BC242D"/>
    <w:rsid w:val="00BC3516"/>
    <w:rsid w:val="00BC5373"/>
    <w:rsid w:val="00BC5FEB"/>
    <w:rsid w:val="00BC6585"/>
    <w:rsid w:val="00BD0AAA"/>
    <w:rsid w:val="00BD32AD"/>
    <w:rsid w:val="00BD57A6"/>
    <w:rsid w:val="00BD642E"/>
    <w:rsid w:val="00BD72E8"/>
    <w:rsid w:val="00BE0034"/>
    <w:rsid w:val="00BE04FE"/>
    <w:rsid w:val="00BE084A"/>
    <w:rsid w:val="00BE595E"/>
    <w:rsid w:val="00BF355D"/>
    <w:rsid w:val="00C056B0"/>
    <w:rsid w:val="00C07648"/>
    <w:rsid w:val="00C103C3"/>
    <w:rsid w:val="00C112DD"/>
    <w:rsid w:val="00C11E2B"/>
    <w:rsid w:val="00C1636D"/>
    <w:rsid w:val="00C24244"/>
    <w:rsid w:val="00C265A2"/>
    <w:rsid w:val="00C269A2"/>
    <w:rsid w:val="00C27D89"/>
    <w:rsid w:val="00C352D3"/>
    <w:rsid w:val="00C36B5A"/>
    <w:rsid w:val="00C41AF0"/>
    <w:rsid w:val="00C41C2B"/>
    <w:rsid w:val="00C45C83"/>
    <w:rsid w:val="00C46336"/>
    <w:rsid w:val="00C46C77"/>
    <w:rsid w:val="00C54840"/>
    <w:rsid w:val="00C54CA2"/>
    <w:rsid w:val="00C55945"/>
    <w:rsid w:val="00C65127"/>
    <w:rsid w:val="00C700FC"/>
    <w:rsid w:val="00C71BCC"/>
    <w:rsid w:val="00C7328B"/>
    <w:rsid w:val="00C743CD"/>
    <w:rsid w:val="00C7482E"/>
    <w:rsid w:val="00C7524D"/>
    <w:rsid w:val="00C77132"/>
    <w:rsid w:val="00C80F19"/>
    <w:rsid w:val="00C8316C"/>
    <w:rsid w:val="00C85090"/>
    <w:rsid w:val="00C8682B"/>
    <w:rsid w:val="00C86BB0"/>
    <w:rsid w:val="00C87C0E"/>
    <w:rsid w:val="00C87F80"/>
    <w:rsid w:val="00C908D4"/>
    <w:rsid w:val="00C94950"/>
    <w:rsid w:val="00C94F83"/>
    <w:rsid w:val="00C97DD6"/>
    <w:rsid w:val="00CA0B98"/>
    <w:rsid w:val="00CA23D2"/>
    <w:rsid w:val="00CA2642"/>
    <w:rsid w:val="00CA42EF"/>
    <w:rsid w:val="00CB1FA4"/>
    <w:rsid w:val="00CB4710"/>
    <w:rsid w:val="00CB5214"/>
    <w:rsid w:val="00CB5B5F"/>
    <w:rsid w:val="00CB6541"/>
    <w:rsid w:val="00CB69E9"/>
    <w:rsid w:val="00CB6E3C"/>
    <w:rsid w:val="00CC03C5"/>
    <w:rsid w:val="00CC1FD8"/>
    <w:rsid w:val="00CC4605"/>
    <w:rsid w:val="00CC4FD0"/>
    <w:rsid w:val="00CC64E9"/>
    <w:rsid w:val="00CC755D"/>
    <w:rsid w:val="00CC77F0"/>
    <w:rsid w:val="00CC7E08"/>
    <w:rsid w:val="00CD075E"/>
    <w:rsid w:val="00CD195B"/>
    <w:rsid w:val="00CD2011"/>
    <w:rsid w:val="00CD73E6"/>
    <w:rsid w:val="00CE075E"/>
    <w:rsid w:val="00CE2CED"/>
    <w:rsid w:val="00CE3D95"/>
    <w:rsid w:val="00CE3EA1"/>
    <w:rsid w:val="00CE613A"/>
    <w:rsid w:val="00CE6C22"/>
    <w:rsid w:val="00CF1D37"/>
    <w:rsid w:val="00CF4220"/>
    <w:rsid w:val="00CF5E47"/>
    <w:rsid w:val="00D0339B"/>
    <w:rsid w:val="00D042AA"/>
    <w:rsid w:val="00D04B91"/>
    <w:rsid w:val="00D05219"/>
    <w:rsid w:val="00D059EC"/>
    <w:rsid w:val="00D10E3F"/>
    <w:rsid w:val="00D12197"/>
    <w:rsid w:val="00D125FC"/>
    <w:rsid w:val="00D13184"/>
    <w:rsid w:val="00D22C44"/>
    <w:rsid w:val="00D2325B"/>
    <w:rsid w:val="00D235C9"/>
    <w:rsid w:val="00D25714"/>
    <w:rsid w:val="00D25FD1"/>
    <w:rsid w:val="00D2736B"/>
    <w:rsid w:val="00D30836"/>
    <w:rsid w:val="00D31E64"/>
    <w:rsid w:val="00D32705"/>
    <w:rsid w:val="00D33960"/>
    <w:rsid w:val="00D36C02"/>
    <w:rsid w:val="00D4010C"/>
    <w:rsid w:val="00D418BB"/>
    <w:rsid w:val="00D471F0"/>
    <w:rsid w:val="00D500BA"/>
    <w:rsid w:val="00D5094F"/>
    <w:rsid w:val="00D514CA"/>
    <w:rsid w:val="00D53739"/>
    <w:rsid w:val="00D570AA"/>
    <w:rsid w:val="00D578E8"/>
    <w:rsid w:val="00D57F3A"/>
    <w:rsid w:val="00D60BF3"/>
    <w:rsid w:val="00D61D96"/>
    <w:rsid w:val="00D63B5D"/>
    <w:rsid w:val="00D645AA"/>
    <w:rsid w:val="00D64D33"/>
    <w:rsid w:val="00D64E8C"/>
    <w:rsid w:val="00D66D6C"/>
    <w:rsid w:val="00D67655"/>
    <w:rsid w:val="00D67E49"/>
    <w:rsid w:val="00D70E4F"/>
    <w:rsid w:val="00D70FCC"/>
    <w:rsid w:val="00D72AC2"/>
    <w:rsid w:val="00D730C3"/>
    <w:rsid w:val="00D741BB"/>
    <w:rsid w:val="00D74839"/>
    <w:rsid w:val="00D77A7D"/>
    <w:rsid w:val="00D77C16"/>
    <w:rsid w:val="00D77F95"/>
    <w:rsid w:val="00D80874"/>
    <w:rsid w:val="00D810BB"/>
    <w:rsid w:val="00D82357"/>
    <w:rsid w:val="00D8257D"/>
    <w:rsid w:val="00D83076"/>
    <w:rsid w:val="00D83BA5"/>
    <w:rsid w:val="00D860AB"/>
    <w:rsid w:val="00D860B9"/>
    <w:rsid w:val="00D86AB9"/>
    <w:rsid w:val="00D940F7"/>
    <w:rsid w:val="00D943B4"/>
    <w:rsid w:val="00D96F60"/>
    <w:rsid w:val="00DA6A0A"/>
    <w:rsid w:val="00DB077C"/>
    <w:rsid w:val="00DB4C07"/>
    <w:rsid w:val="00DB50B0"/>
    <w:rsid w:val="00DB5957"/>
    <w:rsid w:val="00DC37F8"/>
    <w:rsid w:val="00DC39F1"/>
    <w:rsid w:val="00DC4359"/>
    <w:rsid w:val="00DC4666"/>
    <w:rsid w:val="00DC68B9"/>
    <w:rsid w:val="00DD0BB3"/>
    <w:rsid w:val="00DD0F8A"/>
    <w:rsid w:val="00DD284A"/>
    <w:rsid w:val="00DD2CB3"/>
    <w:rsid w:val="00DD4D25"/>
    <w:rsid w:val="00DD4E8B"/>
    <w:rsid w:val="00DD57B0"/>
    <w:rsid w:val="00DD7DC2"/>
    <w:rsid w:val="00DE0840"/>
    <w:rsid w:val="00DE0B41"/>
    <w:rsid w:val="00DE282A"/>
    <w:rsid w:val="00DE4732"/>
    <w:rsid w:val="00DE4D7D"/>
    <w:rsid w:val="00DE54FF"/>
    <w:rsid w:val="00DE5DD1"/>
    <w:rsid w:val="00DE7572"/>
    <w:rsid w:val="00DE769E"/>
    <w:rsid w:val="00DF6F8F"/>
    <w:rsid w:val="00DF77B7"/>
    <w:rsid w:val="00E00665"/>
    <w:rsid w:val="00E02996"/>
    <w:rsid w:val="00E0315F"/>
    <w:rsid w:val="00E05810"/>
    <w:rsid w:val="00E12156"/>
    <w:rsid w:val="00E14A11"/>
    <w:rsid w:val="00E16D05"/>
    <w:rsid w:val="00E22905"/>
    <w:rsid w:val="00E266CA"/>
    <w:rsid w:val="00E30AB0"/>
    <w:rsid w:val="00E314C9"/>
    <w:rsid w:val="00E34167"/>
    <w:rsid w:val="00E34C19"/>
    <w:rsid w:val="00E34FF8"/>
    <w:rsid w:val="00E4229E"/>
    <w:rsid w:val="00E42478"/>
    <w:rsid w:val="00E43CAF"/>
    <w:rsid w:val="00E44D30"/>
    <w:rsid w:val="00E502C7"/>
    <w:rsid w:val="00E61AF8"/>
    <w:rsid w:val="00E61EF6"/>
    <w:rsid w:val="00E654EC"/>
    <w:rsid w:val="00E65A94"/>
    <w:rsid w:val="00E66F25"/>
    <w:rsid w:val="00E67DFA"/>
    <w:rsid w:val="00E703FF"/>
    <w:rsid w:val="00E7054A"/>
    <w:rsid w:val="00E72E9F"/>
    <w:rsid w:val="00E738C8"/>
    <w:rsid w:val="00E7524C"/>
    <w:rsid w:val="00E7775C"/>
    <w:rsid w:val="00E862B5"/>
    <w:rsid w:val="00E916FE"/>
    <w:rsid w:val="00E9227F"/>
    <w:rsid w:val="00E94B8D"/>
    <w:rsid w:val="00E94F0D"/>
    <w:rsid w:val="00E951A2"/>
    <w:rsid w:val="00E968A2"/>
    <w:rsid w:val="00EA0696"/>
    <w:rsid w:val="00EA1C1F"/>
    <w:rsid w:val="00EA47CB"/>
    <w:rsid w:val="00EA5028"/>
    <w:rsid w:val="00EB1954"/>
    <w:rsid w:val="00EB27E2"/>
    <w:rsid w:val="00EB3077"/>
    <w:rsid w:val="00EB4C78"/>
    <w:rsid w:val="00EB6701"/>
    <w:rsid w:val="00EC17A0"/>
    <w:rsid w:val="00EC4E16"/>
    <w:rsid w:val="00EC68D6"/>
    <w:rsid w:val="00EC7575"/>
    <w:rsid w:val="00ED3268"/>
    <w:rsid w:val="00ED40C7"/>
    <w:rsid w:val="00ED498C"/>
    <w:rsid w:val="00EE504B"/>
    <w:rsid w:val="00EE7B20"/>
    <w:rsid w:val="00EF1369"/>
    <w:rsid w:val="00EF198B"/>
    <w:rsid w:val="00EF36EE"/>
    <w:rsid w:val="00EF510D"/>
    <w:rsid w:val="00EF5CF7"/>
    <w:rsid w:val="00EF6294"/>
    <w:rsid w:val="00EF7ADF"/>
    <w:rsid w:val="00EF7E63"/>
    <w:rsid w:val="00F01E2A"/>
    <w:rsid w:val="00F02414"/>
    <w:rsid w:val="00F03DAA"/>
    <w:rsid w:val="00F075D5"/>
    <w:rsid w:val="00F11177"/>
    <w:rsid w:val="00F11206"/>
    <w:rsid w:val="00F11E27"/>
    <w:rsid w:val="00F1441B"/>
    <w:rsid w:val="00F15019"/>
    <w:rsid w:val="00F20C17"/>
    <w:rsid w:val="00F21532"/>
    <w:rsid w:val="00F21E48"/>
    <w:rsid w:val="00F25C3F"/>
    <w:rsid w:val="00F31EDF"/>
    <w:rsid w:val="00F33883"/>
    <w:rsid w:val="00F37D44"/>
    <w:rsid w:val="00F41167"/>
    <w:rsid w:val="00F41D44"/>
    <w:rsid w:val="00F42312"/>
    <w:rsid w:val="00F43394"/>
    <w:rsid w:val="00F4374B"/>
    <w:rsid w:val="00F47762"/>
    <w:rsid w:val="00F47B2F"/>
    <w:rsid w:val="00F51D46"/>
    <w:rsid w:val="00F6761B"/>
    <w:rsid w:val="00F7073C"/>
    <w:rsid w:val="00F72625"/>
    <w:rsid w:val="00F743E4"/>
    <w:rsid w:val="00F76D9E"/>
    <w:rsid w:val="00F80DE0"/>
    <w:rsid w:val="00F82620"/>
    <w:rsid w:val="00F83C81"/>
    <w:rsid w:val="00F87F1F"/>
    <w:rsid w:val="00F91C59"/>
    <w:rsid w:val="00F91D92"/>
    <w:rsid w:val="00F9209B"/>
    <w:rsid w:val="00F93CA3"/>
    <w:rsid w:val="00F94443"/>
    <w:rsid w:val="00F96A7E"/>
    <w:rsid w:val="00FA2255"/>
    <w:rsid w:val="00FA2E37"/>
    <w:rsid w:val="00FA3D97"/>
    <w:rsid w:val="00FA5A95"/>
    <w:rsid w:val="00FB12A2"/>
    <w:rsid w:val="00FB1834"/>
    <w:rsid w:val="00FB1F57"/>
    <w:rsid w:val="00FB2BAC"/>
    <w:rsid w:val="00FB3C2C"/>
    <w:rsid w:val="00FB509F"/>
    <w:rsid w:val="00FB612B"/>
    <w:rsid w:val="00FB7CC9"/>
    <w:rsid w:val="00FC0996"/>
    <w:rsid w:val="00FC1C6D"/>
    <w:rsid w:val="00FC37A7"/>
    <w:rsid w:val="00FC77E4"/>
    <w:rsid w:val="00FC782A"/>
    <w:rsid w:val="00FC7BB4"/>
    <w:rsid w:val="00FC7F98"/>
    <w:rsid w:val="00FD4200"/>
    <w:rsid w:val="00FD76AD"/>
    <w:rsid w:val="00FE0C6A"/>
    <w:rsid w:val="00FE2169"/>
    <w:rsid w:val="00FE4073"/>
    <w:rsid w:val="00FE62BA"/>
    <w:rsid w:val="00FE6542"/>
    <w:rsid w:val="00FF157E"/>
    <w:rsid w:val="00FF335F"/>
    <w:rsid w:val="00FF3631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B99790-72AA-48BA-96D8-1186AFC3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632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content1">
    <w:name w:val="content1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743F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C908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908D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Revision">
    <w:name w:val="Revision"/>
    <w:hidden/>
    <w:uiPriority w:val="99"/>
    <w:semiHidden/>
    <w:rsid w:val="00B67F8B"/>
    <w:rPr>
      <w:rFonts w:ascii="Arial" w:hAnsi="Arial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inee.sahu\Desktop\EMT_XXXXX_Test_Case_Un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32977750966458D688D9E6C761161" ma:contentTypeVersion="3" ma:contentTypeDescription="Create a new document." ma:contentTypeScope="" ma:versionID="eb7f7c2ccdca90cb27acae77689e28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30e27e8b356141734a7d95d7994c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DC7C-8A5D-4996-9467-026E1E2D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ADC67-EC4C-4E8A-9735-EAD9F733C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D0D26-0EBB-46F9-8F07-F66F1EC53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0A609D-0296-4C26-A52A-812FC773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EMT_XXXXX_Test_Case_Unit</Template>
  <TotalTime>49</TotalTime>
  <Pages>8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pinee.sahu</dc:creator>
  <cp:lastModifiedBy>Akhilesh Kumar Gupta - ERS, HCL Tech</cp:lastModifiedBy>
  <cp:revision>53</cp:revision>
  <cp:lastPrinted>2003-03-26T15:00:00Z</cp:lastPrinted>
  <dcterms:created xsi:type="dcterms:W3CDTF">2015-01-15T11:51:00Z</dcterms:created>
  <dcterms:modified xsi:type="dcterms:W3CDTF">2015-01-15T13:02:00Z</dcterms:modified>
</cp:coreProperties>
</file>